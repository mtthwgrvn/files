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09" w:rsidRPr="00DF1CB4" w:rsidRDefault="00D06709" w:rsidP="00DF1CB4">
      <w:pPr>
        <w:rPr>
          <w:sz w:val="8"/>
          <w:szCs w:val="12"/>
        </w:rPr>
      </w:pPr>
    </w:p>
    <w:tbl>
      <w:tblPr>
        <w:tblStyle w:val="TableGrid"/>
        <w:tblW w:w="10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4"/>
        <w:gridCol w:w="138"/>
        <w:gridCol w:w="284"/>
        <w:gridCol w:w="142"/>
        <w:gridCol w:w="2130"/>
        <w:gridCol w:w="142"/>
        <w:gridCol w:w="317"/>
        <w:gridCol w:w="142"/>
        <w:gridCol w:w="964"/>
        <w:gridCol w:w="284"/>
        <w:gridCol w:w="848"/>
        <w:gridCol w:w="142"/>
        <w:gridCol w:w="317"/>
        <w:gridCol w:w="142"/>
        <w:gridCol w:w="2096"/>
        <w:gridCol w:w="23"/>
      </w:tblGrid>
      <w:tr w:rsidR="00AD0DDD" w:rsidTr="00150985">
        <w:trPr>
          <w:trHeight w:val="1288"/>
        </w:trPr>
        <w:tc>
          <w:tcPr>
            <w:tcW w:w="10812" w:type="dxa"/>
            <w:gridSpan w:val="19"/>
            <w:tcBorders>
              <w:bottom w:val="single" w:sz="24" w:space="0" w:color="2C3B57" w:themeColor="text2"/>
            </w:tcBorders>
          </w:tcPr>
          <w:p w:rsidR="00AD0DDD" w:rsidRDefault="001A6180" w:rsidP="00DF1CB4">
            <w:pPr>
              <w:pStyle w:val="Heading1"/>
            </w:pPr>
            <w:r>
              <w:t>matthew garvin</w:t>
            </w:r>
          </w:p>
          <w:p w:rsidR="00AD0DDD" w:rsidRPr="00AD0DDD" w:rsidRDefault="00033118" w:rsidP="001A6180">
            <w:pPr>
              <w:pStyle w:val="Heading2"/>
            </w:pPr>
            <w:r>
              <w:t>ux</w:t>
            </w:r>
            <w:r w:rsidR="001A6180">
              <w:t xml:space="preserve"> researcher</w:t>
            </w:r>
          </w:p>
        </w:tc>
      </w:tr>
      <w:tr w:rsidR="00AD0DDD" w:rsidTr="00150985">
        <w:trPr>
          <w:trHeight w:val="106"/>
        </w:trPr>
        <w:tc>
          <w:tcPr>
            <w:tcW w:w="10812" w:type="dxa"/>
            <w:gridSpan w:val="19"/>
            <w:tcBorders>
              <w:top w:val="single" w:sz="24" w:space="0" w:color="2C3B57" w:themeColor="text2"/>
            </w:tcBorders>
            <w:vAlign w:val="center"/>
          </w:tcPr>
          <w:p w:rsidR="00AD0DDD" w:rsidRDefault="00AD0DDD" w:rsidP="00DF1CB4"/>
        </w:tc>
      </w:tr>
      <w:tr w:rsidR="005F5561" w:rsidTr="00150985">
        <w:trPr>
          <w:gridAfter w:val="1"/>
          <w:wAfter w:w="23" w:type="dxa"/>
          <w:trHeight w:val="223"/>
        </w:trPr>
        <w:tc>
          <w:tcPr>
            <w:tcW w:w="142" w:type="dxa"/>
            <w:vAlign w:val="center"/>
          </w:tcPr>
          <w:p w:rsidR="005F5561" w:rsidRPr="00D06709" w:rsidRDefault="005F5561" w:rsidP="00DF1CB4"/>
        </w:tc>
        <w:tc>
          <w:tcPr>
            <w:tcW w:w="284" w:type="dxa"/>
            <w:shd w:val="clear" w:color="auto" w:fill="2C3B57" w:themeFill="text2"/>
            <w:vAlign w:val="center"/>
          </w:tcPr>
          <w:p w:rsidR="005F5561" w:rsidRPr="00DF1CB4" w:rsidRDefault="005F5561" w:rsidP="00DF1CB4">
            <w:pPr>
              <w:jc w:val="center"/>
              <w:rPr>
                <w:rStyle w:val="Emphasis"/>
              </w:rPr>
            </w:pPr>
            <w:r w:rsidRPr="00DF1CB4">
              <w:rPr>
                <w:rStyle w:val="Emphasis"/>
              </w:rPr>
              <w:t>P</w:t>
            </w:r>
          </w:p>
        </w:tc>
        <w:tc>
          <w:tcPr>
            <w:tcW w:w="141" w:type="dxa"/>
            <w:vAlign w:val="center"/>
          </w:tcPr>
          <w:p w:rsidR="005F5561" w:rsidRPr="00D06709" w:rsidRDefault="005F5561" w:rsidP="00DF1CB4"/>
        </w:tc>
        <w:tc>
          <w:tcPr>
            <w:tcW w:w="2134" w:type="dxa"/>
            <w:vAlign w:val="center"/>
          </w:tcPr>
          <w:p w:rsidR="005F5561" w:rsidRPr="00FA4DB0" w:rsidRDefault="00B67AD4" w:rsidP="00C85112">
            <w:r>
              <w:t>Serious inquiries only</w:t>
            </w:r>
            <w:bookmarkStart w:id="0" w:name="_GoBack"/>
            <w:bookmarkEnd w:id="0"/>
          </w:p>
        </w:tc>
        <w:tc>
          <w:tcPr>
            <w:tcW w:w="138" w:type="dxa"/>
            <w:vAlign w:val="center"/>
          </w:tcPr>
          <w:p w:rsidR="005F5561" w:rsidRDefault="005F5561" w:rsidP="00DF1CB4"/>
        </w:tc>
        <w:tc>
          <w:tcPr>
            <w:tcW w:w="284" w:type="dxa"/>
            <w:shd w:val="clear" w:color="auto" w:fill="2C3B57" w:themeFill="text2"/>
            <w:vAlign w:val="center"/>
          </w:tcPr>
          <w:p w:rsidR="005F5561" w:rsidRPr="00DF1CB4" w:rsidRDefault="00AD6FA4" w:rsidP="00DF1CB4">
            <w:pPr>
              <w:jc w:val="center"/>
              <w:rPr>
                <w:rStyle w:val="Emphasis"/>
              </w:rPr>
            </w:pPr>
            <w:r w:rsidRPr="00DF1CB4">
              <w:rPr>
                <w:rStyle w:val="Emphasis"/>
              </w:rPr>
              <w:t>E</w:t>
            </w:r>
          </w:p>
        </w:tc>
        <w:tc>
          <w:tcPr>
            <w:tcW w:w="142" w:type="dxa"/>
            <w:vAlign w:val="center"/>
          </w:tcPr>
          <w:p w:rsidR="005F5561" w:rsidRDefault="005F5561" w:rsidP="00DF1CB4"/>
        </w:tc>
        <w:tc>
          <w:tcPr>
            <w:tcW w:w="2130" w:type="dxa"/>
            <w:vAlign w:val="center"/>
          </w:tcPr>
          <w:p w:rsidR="005F5561" w:rsidRPr="00FA4DB0" w:rsidRDefault="00C85112" w:rsidP="00C85112">
            <w:r>
              <w:t>mtthwgrvn@gmail.com</w:t>
            </w:r>
          </w:p>
        </w:tc>
        <w:tc>
          <w:tcPr>
            <w:tcW w:w="142" w:type="dxa"/>
            <w:vAlign w:val="center"/>
          </w:tcPr>
          <w:p w:rsidR="005F5561" w:rsidRDefault="005F5561" w:rsidP="00DF1CB4"/>
        </w:tc>
        <w:tc>
          <w:tcPr>
            <w:tcW w:w="317" w:type="dxa"/>
            <w:shd w:val="clear" w:color="auto" w:fill="2C3B57" w:themeFill="text2"/>
            <w:vAlign w:val="center"/>
          </w:tcPr>
          <w:p w:rsidR="005F5561" w:rsidRPr="00DF1CB4" w:rsidRDefault="00AD6FA4" w:rsidP="00DF1CB4">
            <w:pPr>
              <w:jc w:val="center"/>
              <w:rPr>
                <w:rStyle w:val="Emphasis"/>
              </w:rPr>
            </w:pPr>
            <w:r w:rsidRPr="00DF1CB4">
              <w:rPr>
                <w:rStyle w:val="Emphasis"/>
              </w:rPr>
              <w:t>A</w:t>
            </w:r>
          </w:p>
        </w:tc>
        <w:tc>
          <w:tcPr>
            <w:tcW w:w="142" w:type="dxa"/>
            <w:vAlign w:val="center"/>
          </w:tcPr>
          <w:p w:rsidR="005F5561" w:rsidRDefault="005F5561" w:rsidP="00DF1CB4"/>
        </w:tc>
        <w:tc>
          <w:tcPr>
            <w:tcW w:w="2096" w:type="dxa"/>
            <w:gridSpan w:val="3"/>
            <w:vAlign w:val="center"/>
          </w:tcPr>
          <w:p w:rsidR="005F5561" w:rsidRPr="00FA4DB0" w:rsidRDefault="00C85112" w:rsidP="00C85112">
            <w:r>
              <w:t>Detroit, MI</w:t>
            </w:r>
          </w:p>
        </w:tc>
        <w:tc>
          <w:tcPr>
            <w:tcW w:w="142" w:type="dxa"/>
            <w:vAlign w:val="center"/>
          </w:tcPr>
          <w:p w:rsidR="005F5561" w:rsidRDefault="005F5561" w:rsidP="00DF1CB4"/>
        </w:tc>
        <w:tc>
          <w:tcPr>
            <w:tcW w:w="317" w:type="dxa"/>
            <w:shd w:val="clear" w:color="auto" w:fill="2C3B57" w:themeFill="text2"/>
            <w:vAlign w:val="center"/>
          </w:tcPr>
          <w:p w:rsidR="005F5561" w:rsidRPr="00DF1CB4" w:rsidRDefault="00AD6FA4" w:rsidP="00DF1CB4">
            <w:pPr>
              <w:jc w:val="center"/>
              <w:rPr>
                <w:rStyle w:val="Emphasis"/>
              </w:rPr>
            </w:pPr>
            <w:r w:rsidRPr="00DF1CB4">
              <w:rPr>
                <w:rStyle w:val="Emphasis"/>
              </w:rPr>
              <w:t>W</w:t>
            </w:r>
          </w:p>
        </w:tc>
        <w:tc>
          <w:tcPr>
            <w:tcW w:w="142" w:type="dxa"/>
            <w:vAlign w:val="center"/>
          </w:tcPr>
          <w:p w:rsidR="005F5561" w:rsidRDefault="005F5561" w:rsidP="00DF1CB4"/>
        </w:tc>
        <w:tc>
          <w:tcPr>
            <w:tcW w:w="2096" w:type="dxa"/>
            <w:vAlign w:val="center"/>
          </w:tcPr>
          <w:p w:rsidR="005F5561" w:rsidRPr="00FA4DB0" w:rsidRDefault="00C85112" w:rsidP="00C85112">
            <w:r>
              <w:t>mtthwx.com</w:t>
            </w:r>
          </w:p>
        </w:tc>
      </w:tr>
      <w:tr w:rsidR="00AD0DDD" w:rsidTr="00150985">
        <w:trPr>
          <w:trHeight w:val="114"/>
        </w:trPr>
        <w:tc>
          <w:tcPr>
            <w:tcW w:w="10812" w:type="dxa"/>
            <w:gridSpan w:val="19"/>
            <w:tcBorders>
              <w:bottom w:val="single" w:sz="24" w:space="0" w:color="CADEE5" w:themeColor="background2"/>
            </w:tcBorders>
            <w:vAlign w:val="center"/>
          </w:tcPr>
          <w:p w:rsidR="00AD0DDD" w:rsidRDefault="00AD0DDD" w:rsidP="00DF1CB4"/>
        </w:tc>
      </w:tr>
      <w:tr w:rsidR="00560EA0" w:rsidTr="00150985">
        <w:trPr>
          <w:trHeight w:val="123"/>
        </w:trPr>
        <w:tc>
          <w:tcPr>
            <w:tcW w:w="6960" w:type="dxa"/>
            <w:gridSpan w:val="12"/>
            <w:vMerge w:val="restart"/>
            <w:tcBorders>
              <w:top w:val="single" w:sz="24" w:space="0" w:color="CADEE5" w:themeColor="background2"/>
              <w:bottom w:val="single" w:sz="8" w:space="0" w:color="2C3B57" w:themeColor="text2"/>
            </w:tcBorders>
            <w:vAlign w:val="bottom"/>
          </w:tcPr>
          <w:p w:rsidR="00560EA0" w:rsidRPr="005F5561" w:rsidRDefault="00C35935" w:rsidP="00C35935">
            <w:pPr>
              <w:pStyle w:val="Heading3"/>
            </w:pPr>
            <w:r>
              <w:t>overview and objective</w:t>
            </w:r>
          </w:p>
        </w:tc>
        <w:tc>
          <w:tcPr>
            <w:tcW w:w="284" w:type="dxa"/>
            <w:vMerge w:val="restart"/>
            <w:tcBorders>
              <w:top w:val="single" w:sz="24" w:space="0" w:color="CADEE5" w:themeColor="background2"/>
            </w:tcBorders>
            <w:vAlign w:val="bottom"/>
          </w:tcPr>
          <w:p w:rsidR="00560EA0" w:rsidRDefault="00560EA0" w:rsidP="00DF1CB4"/>
        </w:tc>
        <w:tc>
          <w:tcPr>
            <w:tcW w:w="3567" w:type="dxa"/>
            <w:gridSpan w:val="6"/>
            <w:tcBorders>
              <w:top w:val="single" w:sz="24" w:space="0" w:color="CADEE5" w:themeColor="background2"/>
            </w:tcBorders>
            <w:vAlign w:val="bottom"/>
          </w:tcPr>
          <w:p w:rsidR="00560EA0" w:rsidRDefault="00560EA0" w:rsidP="00DF1CB4"/>
        </w:tc>
      </w:tr>
      <w:tr w:rsidR="00560EA0" w:rsidTr="00150985">
        <w:trPr>
          <w:trHeight w:val="303"/>
        </w:trPr>
        <w:tc>
          <w:tcPr>
            <w:tcW w:w="6960" w:type="dxa"/>
            <w:gridSpan w:val="12"/>
            <w:vMerge/>
            <w:tcBorders>
              <w:bottom w:val="single" w:sz="8" w:space="0" w:color="2C3B57" w:themeColor="text2"/>
            </w:tcBorders>
            <w:vAlign w:val="bottom"/>
          </w:tcPr>
          <w:p w:rsidR="00560EA0" w:rsidRPr="005F5561" w:rsidRDefault="00560EA0" w:rsidP="00DF1CB4">
            <w:pPr>
              <w:pStyle w:val="Heading3"/>
            </w:pPr>
          </w:p>
        </w:tc>
        <w:tc>
          <w:tcPr>
            <w:tcW w:w="284" w:type="dxa"/>
            <w:vMerge/>
            <w:vAlign w:val="bottom"/>
          </w:tcPr>
          <w:p w:rsidR="00560EA0" w:rsidRDefault="00560EA0" w:rsidP="00DF1CB4"/>
        </w:tc>
        <w:tc>
          <w:tcPr>
            <w:tcW w:w="3567" w:type="dxa"/>
            <w:gridSpan w:val="6"/>
            <w:shd w:val="clear" w:color="auto" w:fill="CADEE5" w:themeFill="background2"/>
            <w:vAlign w:val="bottom"/>
          </w:tcPr>
          <w:p w:rsidR="00560EA0" w:rsidRDefault="00E03690" w:rsidP="00DF1CB4">
            <w:pPr>
              <w:pStyle w:val="Heading3"/>
            </w:pPr>
            <w:sdt>
              <w:sdtPr>
                <w:id w:val="-2075571490"/>
                <w:placeholder>
                  <w:docPart w:val="1ECC6EEF2F804BB59CEC17D782330AD2"/>
                </w:placeholder>
                <w:temporary/>
                <w:showingPlcHdr/>
                <w15:appearance w15:val="hidden"/>
              </w:sdtPr>
              <w:sdtEndPr/>
              <w:sdtContent>
                <w:r w:rsidR="002D3AB8" w:rsidRPr="00AD0DDD">
                  <w:t>Education</w:t>
                </w:r>
              </w:sdtContent>
            </w:sdt>
          </w:p>
        </w:tc>
      </w:tr>
      <w:tr w:rsidR="00AD6FA4" w:rsidTr="00150985">
        <w:trPr>
          <w:trHeight w:val="1198"/>
        </w:trPr>
        <w:tc>
          <w:tcPr>
            <w:tcW w:w="6960" w:type="dxa"/>
            <w:gridSpan w:val="12"/>
            <w:tcBorders>
              <w:top w:val="single" w:sz="8" w:space="0" w:color="2C3B57" w:themeColor="text2"/>
            </w:tcBorders>
          </w:tcPr>
          <w:p w:rsidR="00AD6FA4" w:rsidRDefault="00C85112" w:rsidP="00150985">
            <w:pPr>
              <w:pStyle w:val="Text"/>
            </w:pPr>
            <w:r w:rsidRPr="00C85112">
              <w:t>I am a mixed</w:t>
            </w:r>
            <w:r w:rsidR="00C35935">
              <w:t xml:space="preserve"> methods UX</w:t>
            </w:r>
            <w:r w:rsidRPr="00C85112">
              <w:t xml:space="preserve"> researcher with a</w:t>
            </w:r>
            <w:r w:rsidR="00150985">
              <w:t xml:space="preserve"> background in anthropology, </w:t>
            </w:r>
            <w:r w:rsidRPr="00C85112">
              <w:t>human-computer interaction</w:t>
            </w:r>
            <w:r w:rsidR="00150985">
              <w:t>, and sales &amp; marketing management</w:t>
            </w:r>
            <w:r w:rsidRPr="00C85112">
              <w:t xml:space="preserve">. </w:t>
            </w:r>
            <w:r w:rsidR="00055416">
              <w:t>I am a professional with over 20 years’ experience, a</w:t>
            </w:r>
            <w:r w:rsidR="00B867FB">
              <w:t xml:space="preserve"> proven</w:t>
            </w:r>
            <w:r w:rsidR="00055416" w:rsidRPr="00C85112">
              <w:t xml:space="preserve"> </w:t>
            </w:r>
            <w:r w:rsidR="00055416" w:rsidRPr="00C85112">
              <w:t>track record of successful leadership and project management that elevates my skillset, desig</w:t>
            </w:r>
            <w:r w:rsidR="00055416">
              <w:t xml:space="preserve">n intuition, and expertise to senior and management levels. For the past 4 years, </w:t>
            </w:r>
            <w:r w:rsidRPr="00C85112">
              <w:t xml:space="preserve">I have worked </w:t>
            </w:r>
            <w:r w:rsidR="00055416">
              <w:t xml:space="preserve">exclusively </w:t>
            </w:r>
            <w:r w:rsidRPr="00C85112">
              <w:t>at the leading edge of research, desig</w:t>
            </w:r>
            <w:r w:rsidR="001D6860">
              <w:t>n, and technology</w:t>
            </w:r>
            <w:r w:rsidRPr="00C85112">
              <w:t xml:space="preserve"> to create meaningful user experiences within complex sociotechnical systems. </w:t>
            </w:r>
            <w:r w:rsidR="001D6860">
              <w:t>In my</w:t>
            </w:r>
            <w:r>
              <w:t xml:space="preserve"> ne</w:t>
            </w:r>
            <w:r w:rsidR="00C35935">
              <w:t>w role, I am seeking to deepen my organizational impact as I leverage my history of transformational leadership to support the collaborative uncovering of innovative pathways that can redefine UX and Experience Strategy</w:t>
            </w:r>
            <w:r>
              <w:t>.</w:t>
            </w:r>
          </w:p>
        </w:tc>
        <w:tc>
          <w:tcPr>
            <w:tcW w:w="284" w:type="dxa"/>
            <w:vMerge w:val="restart"/>
            <w:vAlign w:val="center"/>
          </w:tcPr>
          <w:p w:rsidR="00AD6FA4" w:rsidRDefault="00AD6FA4" w:rsidP="00DF1CB4"/>
        </w:tc>
        <w:tc>
          <w:tcPr>
            <w:tcW w:w="3567" w:type="dxa"/>
            <w:gridSpan w:val="6"/>
            <w:vMerge w:val="restart"/>
            <w:shd w:val="clear" w:color="auto" w:fill="CADEE5" w:themeFill="background2"/>
          </w:tcPr>
          <w:p w:rsidR="001A6180" w:rsidRPr="00241D3F" w:rsidRDefault="001A6180" w:rsidP="001A6180">
            <w:pPr>
              <w:pStyle w:val="Text"/>
              <w:rPr>
                <w:b/>
              </w:rPr>
            </w:pPr>
            <w:r w:rsidRPr="00241D3F">
              <w:rPr>
                <w:b/>
              </w:rPr>
              <w:t>School of Information at the University of Michigan</w:t>
            </w:r>
          </w:p>
          <w:p w:rsidR="001A6180" w:rsidRDefault="001A6180" w:rsidP="001A6180">
            <w:pPr>
              <w:pStyle w:val="Text"/>
            </w:pPr>
          </w:p>
          <w:p w:rsidR="001A6180" w:rsidRDefault="001A6180" w:rsidP="001A6180">
            <w:pPr>
              <w:pStyle w:val="Text"/>
            </w:pPr>
            <w:r>
              <w:t>Ann Arbor</w:t>
            </w:r>
          </w:p>
          <w:p w:rsidR="001A6180" w:rsidRDefault="001A6180" w:rsidP="001A6180">
            <w:pPr>
              <w:pStyle w:val="Text"/>
            </w:pPr>
          </w:p>
          <w:p w:rsidR="001A6180" w:rsidRDefault="001A6180" w:rsidP="001A6180">
            <w:pPr>
              <w:pStyle w:val="Text"/>
            </w:pPr>
            <w:r>
              <w:t>Michigan</w:t>
            </w:r>
          </w:p>
          <w:p w:rsidR="001A6180" w:rsidRDefault="001A6180" w:rsidP="001A6180">
            <w:pPr>
              <w:pStyle w:val="Text"/>
            </w:pPr>
          </w:p>
          <w:p w:rsidR="00AD6FA4" w:rsidRDefault="001A6180" w:rsidP="00241D3F">
            <w:pPr>
              <w:pStyle w:val="Text"/>
            </w:pPr>
            <w:r>
              <w:t>M.S. Information ‘21 3.9 GPA; HCI, UX, Social Computing, data scie</w:t>
            </w:r>
            <w:r w:rsidR="009722DF">
              <w:t>nce, digital archives; c</w:t>
            </w:r>
            <w:r>
              <w:t>hair</w:t>
            </w:r>
            <w:r w:rsidR="009722DF">
              <w:t>ed</w:t>
            </w:r>
            <w:r w:rsidR="00241D3F">
              <w:t xml:space="preserve"> </w:t>
            </w:r>
            <w:r>
              <w:t>World IA Day</w:t>
            </w:r>
          </w:p>
          <w:p w:rsidR="00426F26" w:rsidRDefault="00426F26" w:rsidP="00BD4723">
            <w:pPr>
              <w:pStyle w:val="Text"/>
              <w:ind w:left="0"/>
            </w:pPr>
          </w:p>
          <w:p w:rsidR="00241D3F" w:rsidRPr="00241D3F" w:rsidRDefault="00241D3F" w:rsidP="00241D3F">
            <w:pPr>
              <w:pStyle w:val="Text"/>
              <w:rPr>
                <w:b/>
              </w:rPr>
            </w:pPr>
            <w:r w:rsidRPr="00241D3F">
              <w:rPr>
                <w:b/>
              </w:rPr>
              <w:t>Wayne State University</w:t>
            </w:r>
          </w:p>
          <w:p w:rsidR="00426F26" w:rsidRDefault="00426F26" w:rsidP="00426F26">
            <w:pPr>
              <w:pStyle w:val="Text"/>
            </w:pPr>
          </w:p>
          <w:p w:rsidR="00BD4723" w:rsidRDefault="00BD4723" w:rsidP="00426F26">
            <w:pPr>
              <w:pStyle w:val="Text"/>
            </w:pPr>
            <w:r>
              <w:t>Detroit</w:t>
            </w:r>
          </w:p>
          <w:p w:rsidR="00BD4723" w:rsidRDefault="00BD4723" w:rsidP="00426F26">
            <w:pPr>
              <w:pStyle w:val="Text"/>
            </w:pPr>
          </w:p>
          <w:p w:rsidR="00426F26" w:rsidRDefault="00426F26" w:rsidP="00426F26">
            <w:pPr>
              <w:pStyle w:val="Text"/>
            </w:pPr>
            <w:r>
              <w:t>Michigan</w:t>
            </w:r>
          </w:p>
          <w:p w:rsidR="00426F26" w:rsidRDefault="00426F26" w:rsidP="00426F26">
            <w:pPr>
              <w:pStyle w:val="Text"/>
            </w:pPr>
          </w:p>
          <w:p w:rsidR="00426F26" w:rsidRDefault="001A6180" w:rsidP="00426F26">
            <w:pPr>
              <w:pStyle w:val="Text"/>
            </w:pPr>
            <w:r>
              <w:t>B.A. Anthropology ’17 3.4 GPA; Learning community president and peer mentor; FOCIS researcher in Ghana; World history, regional geography and cultural patterns, peace and conflict studies</w:t>
            </w:r>
          </w:p>
          <w:p w:rsidR="001A6180" w:rsidRDefault="001A6180" w:rsidP="00426F26">
            <w:pPr>
              <w:pStyle w:val="Text"/>
            </w:pPr>
          </w:p>
          <w:p w:rsidR="001A6180" w:rsidRPr="00241D3F" w:rsidRDefault="001A6180" w:rsidP="001A6180">
            <w:pPr>
              <w:pStyle w:val="Text"/>
              <w:rPr>
                <w:b/>
              </w:rPr>
            </w:pPr>
            <w:r w:rsidRPr="00241D3F">
              <w:rPr>
                <w:b/>
              </w:rPr>
              <w:t>Columbia Central High School</w:t>
            </w:r>
          </w:p>
          <w:p w:rsidR="001A6180" w:rsidRDefault="001A6180" w:rsidP="001A6180">
            <w:pPr>
              <w:pStyle w:val="Text"/>
            </w:pPr>
          </w:p>
          <w:p w:rsidR="001A6180" w:rsidRDefault="001A6180" w:rsidP="001A6180">
            <w:pPr>
              <w:pStyle w:val="Text"/>
            </w:pPr>
            <w:r>
              <w:t>Brooklyn</w:t>
            </w:r>
          </w:p>
          <w:p w:rsidR="001A6180" w:rsidRDefault="001A6180" w:rsidP="001A6180">
            <w:pPr>
              <w:pStyle w:val="Text"/>
            </w:pPr>
          </w:p>
          <w:p w:rsidR="001A6180" w:rsidRDefault="001A6180" w:rsidP="001A6180">
            <w:pPr>
              <w:pStyle w:val="Text"/>
            </w:pPr>
            <w:r>
              <w:t>Michigan</w:t>
            </w:r>
          </w:p>
          <w:p w:rsidR="001A6180" w:rsidRDefault="001A6180" w:rsidP="001A6180">
            <w:pPr>
              <w:pStyle w:val="Text"/>
            </w:pPr>
            <w:r>
              <w:br/>
              <w:t>HS Diploma ’00</w:t>
            </w:r>
            <w:r w:rsidR="00FF1269">
              <w:t>; Gen Ed.,</w:t>
            </w:r>
            <w:r>
              <w:t xml:space="preserve"> Sales &amp; Marketing Management, Chorus, Drama, Art, Biology</w:t>
            </w:r>
          </w:p>
          <w:p w:rsidR="00AD6FA4" w:rsidRDefault="00AD6FA4" w:rsidP="00DF1CB4">
            <w:pPr>
              <w:pStyle w:val="Text"/>
            </w:pPr>
          </w:p>
          <w:p w:rsidR="00AD6FA4" w:rsidRDefault="00E03690" w:rsidP="00DF1CB4">
            <w:pPr>
              <w:pStyle w:val="Heading3"/>
            </w:pPr>
            <w:sdt>
              <w:sdtPr>
                <w:rPr>
                  <w:noProof/>
                  <w:lang w:val="en-AU" w:eastAsia="en-AU"/>
                </w:rPr>
                <w:id w:val="2131589075"/>
                <w:placeholder>
                  <w:docPart w:val="4BEA7D2A97624F26A03BF5401265961C"/>
                </w:placeholder>
                <w:temporary/>
                <w:showingPlcHdr/>
                <w15:appearance w15:val="hidden"/>
              </w:sdtPr>
              <w:sdtEndPr/>
              <w:sdtContent>
                <w:r w:rsidR="002D3AB8" w:rsidRPr="00A520FA">
                  <w:rPr>
                    <w:noProof/>
                    <w:lang w:eastAsia="en-AU"/>
                  </w:rPr>
                  <w:t>KEY SKILLS</w:t>
                </w:r>
              </w:sdtContent>
            </w:sdt>
          </w:p>
          <w:p w:rsidR="00AD6FA4" w:rsidRPr="00157262" w:rsidRDefault="00BD4723" w:rsidP="00BD4723">
            <w:pPr>
              <w:pStyle w:val="ListParagraph"/>
              <w:rPr>
                <w:sz w:val="20"/>
                <w:szCs w:val="20"/>
              </w:rPr>
            </w:pPr>
            <w:r w:rsidRPr="00157262">
              <w:rPr>
                <w:sz w:val="20"/>
                <w:szCs w:val="20"/>
              </w:rPr>
              <w:t>Mixed methods</w:t>
            </w:r>
          </w:p>
          <w:p w:rsidR="00BD4723" w:rsidRPr="00157262" w:rsidRDefault="00BD4723" w:rsidP="00BD4723">
            <w:pPr>
              <w:pStyle w:val="ListParagraph"/>
              <w:rPr>
                <w:sz w:val="20"/>
                <w:szCs w:val="20"/>
              </w:rPr>
            </w:pPr>
            <w:r w:rsidRPr="00157262">
              <w:rPr>
                <w:sz w:val="20"/>
                <w:szCs w:val="20"/>
              </w:rPr>
              <w:t>Communication</w:t>
            </w:r>
          </w:p>
          <w:p w:rsidR="00BD4723" w:rsidRPr="00157262" w:rsidRDefault="00BD4723" w:rsidP="00BD4723">
            <w:pPr>
              <w:pStyle w:val="ListParagraph"/>
              <w:rPr>
                <w:sz w:val="20"/>
                <w:szCs w:val="20"/>
              </w:rPr>
            </w:pPr>
            <w:r w:rsidRPr="00157262">
              <w:rPr>
                <w:sz w:val="20"/>
                <w:szCs w:val="20"/>
              </w:rPr>
              <w:t>process management</w:t>
            </w:r>
          </w:p>
          <w:p w:rsidR="00BD4723" w:rsidRPr="00157262" w:rsidRDefault="00BD4723" w:rsidP="00BD4723">
            <w:pPr>
              <w:pStyle w:val="ListParagraph"/>
              <w:rPr>
                <w:sz w:val="20"/>
                <w:szCs w:val="20"/>
              </w:rPr>
            </w:pPr>
            <w:r w:rsidRPr="00157262">
              <w:rPr>
                <w:sz w:val="20"/>
                <w:szCs w:val="20"/>
              </w:rPr>
              <w:t>collaboration</w:t>
            </w:r>
          </w:p>
          <w:p w:rsidR="00BD4723" w:rsidRPr="00157262" w:rsidRDefault="00BD4723" w:rsidP="00BD4723">
            <w:pPr>
              <w:pStyle w:val="ListParagraph"/>
              <w:rPr>
                <w:sz w:val="20"/>
                <w:szCs w:val="20"/>
              </w:rPr>
            </w:pPr>
            <w:r w:rsidRPr="00157262">
              <w:rPr>
                <w:sz w:val="20"/>
                <w:szCs w:val="20"/>
              </w:rPr>
              <w:t>experience</w:t>
            </w:r>
          </w:p>
          <w:p w:rsidR="00BD4723" w:rsidRPr="00157262" w:rsidRDefault="00350404" w:rsidP="00BD4723">
            <w:pPr>
              <w:pStyle w:val="ListParagraph"/>
              <w:rPr>
                <w:sz w:val="20"/>
                <w:szCs w:val="20"/>
              </w:rPr>
            </w:pPr>
            <w:r w:rsidRPr="00157262">
              <w:rPr>
                <w:sz w:val="20"/>
                <w:szCs w:val="20"/>
              </w:rPr>
              <w:t>leadership</w:t>
            </w:r>
          </w:p>
          <w:p w:rsidR="00BD4723" w:rsidRPr="00157262" w:rsidRDefault="00350404" w:rsidP="00BD4723">
            <w:pPr>
              <w:pStyle w:val="ListParagraph"/>
              <w:rPr>
                <w:sz w:val="20"/>
                <w:szCs w:val="20"/>
              </w:rPr>
            </w:pPr>
            <w:r w:rsidRPr="00157262">
              <w:rPr>
                <w:sz w:val="20"/>
                <w:szCs w:val="20"/>
              </w:rPr>
              <w:t>management</w:t>
            </w:r>
          </w:p>
          <w:p w:rsidR="00AD6FA4" w:rsidRDefault="00BD4723" w:rsidP="00DF1CB4">
            <w:pPr>
              <w:pStyle w:val="Heading3"/>
            </w:pPr>
            <w:r>
              <w:t>methods</w:t>
            </w:r>
          </w:p>
          <w:p w:rsidR="00AD6FA4" w:rsidRPr="00157262" w:rsidRDefault="00BD4723" w:rsidP="00BD4723">
            <w:pPr>
              <w:pStyle w:val="ListParagraph"/>
              <w:rPr>
                <w:sz w:val="20"/>
                <w:szCs w:val="20"/>
              </w:rPr>
            </w:pPr>
            <w:r w:rsidRPr="00157262">
              <w:rPr>
                <w:sz w:val="20"/>
                <w:szCs w:val="20"/>
              </w:rPr>
              <w:t>Surveys</w:t>
            </w:r>
          </w:p>
          <w:p w:rsidR="00BD4723" w:rsidRPr="00157262" w:rsidRDefault="00BD4723" w:rsidP="00BD4723">
            <w:pPr>
              <w:pStyle w:val="ListParagraph"/>
              <w:rPr>
                <w:sz w:val="20"/>
                <w:szCs w:val="20"/>
              </w:rPr>
            </w:pPr>
            <w:r w:rsidRPr="00157262">
              <w:rPr>
                <w:sz w:val="20"/>
                <w:szCs w:val="20"/>
              </w:rPr>
              <w:t>Usability testing</w:t>
            </w:r>
          </w:p>
          <w:p w:rsidR="00BD4723" w:rsidRPr="00157262" w:rsidRDefault="00BD4723" w:rsidP="00BD4723">
            <w:pPr>
              <w:pStyle w:val="ListParagraph"/>
              <w:rPr>
                <w:sz w:val="20"/>
                <w:szCs w:val="20"/>
              </w:rPr>
            </w:pPr>
            <w:r w:rsidRPr="00157262">
              <w:rPr>
                <w:sz w:val="20"/>
                <w:szCs w:val="20"/>
              </w:rPr>
              <w:t>interviews</w:t>
            </w:r>
          </w:p>
          <w:p w:rsidR="00BD4723" w:rsidRPr="00157262" w:rsidRDefault="00BD4723" w:rsidP="00BD4723">
            <w:pPr>
              <w:pStyle w:val="ListParagraph"/>
              <w:rPr>
                <w:sz w:val="20"/>
                <w:szCs w:val="20"/>
              </w:rPr>
            </w:pPr>
            <w:r w:rsidRPr="00157262">
              <w:rPr>
                <w:sz w:val="20"/>
                <w:szCs w:val="20"/>
              </w:rPr>
              <w:t>field research/ ethnography</w:t>
            </w:r>
          </w:p>
          <w:p w:rsidR="00BD4723" w:rsidRPr="00157262" w:rsidRDefault="00BD4723" w:rsidP="00BD4723">
            <w:pPr>
              <w:pStyle w:val="ListParagraph"/>
              <w:rPr>
                <w:sz w:val="20"/>
                <w:szCs w:val="20"/>
              </w:rPr>
            </w:pPr>
            <w:r w:rsidRPr="00157262">
              <w:rPr>
                <w:sz w:val="20"/>
                <w:szCs w:val="20"/>
              </w:rPr>
              <w:t>card sorting</w:t>
            </w:r>
          </w:p>
          <w:p w:rsidR="00BD4723" w:rsidRPr="00157262" w:rsidRDefault="00FF1269" w:rsidP="00BD4723">
            <w:pPr>
              <w:pStyle w:val="ListParagraph"/>
              <w:rPr>
                <w:sz w:val="20"/>
                <w:szCs w:val="20"/>
              </w:rPr>
            </w:pPr>
            <w:r w:rsidRPr="00157262">
              <w:rPr>
                <w:sz w:val="20"/>
                <w:szCs w:val="20"/>
              </w:rPr>
              <w:t>statistical Testing (R)</w:t>
            </w:r>
          </w:p>
          <w:p w:rsidR="00BD4723" w:rsidRPr="00157262" w:rsidRDefault="00BD4723" w:rsidP="00BD4723">
            <w:pPr>
              <w:pStyle w:val="ListParagraph"/>
              <w:rPr>
                <w:sz w:val="20"/>
                <w:szCs w:val="20"/>
              </w:rPr>
            </w:pPr>
            <w:r w:rsidRPr="00157262">
              <w:rPr>
                <w:sz w:val="20"/>
                <w:szCs w:val="20"/>
              </w:rPr>
              <w:t>participatory / co-design</w:t>
            </w:r>
          </w:p>
          <w:p w:rsidR="00BD4723" w:rsidRPr="00157262" w:rsidRDefault="00BD4723" w:rsidP="00BD4723">
            <w:pPr>
              <w:pStyle w:val="ListParagraph"/>
              <w:rPr>
                <w:sz w:val="20"/>
                <w:szCs w:val="20"/>
              </w:rPr>
            </w:pPr>
            <w:r w:rsidRPr="00157262">
              <w:rPr>
                <w:sz w:val="20"/>
                <w:szCs w:val="20"/>
              </w:rPr>
              <w:t>Workshop / focus group</w:t>
            </w:r>
          </w:p>
          <w:p w:rsidR="00BD4723" w:rsidRPr="00157262" w:rsidRDefault="00BD4723" w:rsidP="00BD4723">
            <w:pPr>
              <w:pStyle w:val="ListParagraph"/>
              <w:rPr>
                <w:sz w:val="20"/>
                <w:szCs w:val="20"/>
              </w:rPr>
            </w:pPr>
            <w:r w:rsidRPr="00157262">
              <w:rPr>
                <w:sz w:val="20"/>
                <w:szCs w:val="20"/>
              </w:rPr>
              <w:t>benchmarking</w:t>
            </w:r>
          </w:p>
          <w:p w:rsidR="00BD4723" w:rsidRPr="00157262" w:rsidRDefault="00BD4723" w:rsidP="00BD4723">
            <w:pPr>
              <w:pStyle w:val="ListParagraph"/>
              <w:rPr>
                <w:sz w:val="20"/>
                <w:szCs w:val="20"/>
              </w:rPr>
            </w:pPr>
            <w:r w:rsidRPr="00157262">
              <w:rPr>
                <w:sz w:val="20"/>
                <w:szCs w:val="20"/>
              </w:rPr>
              <w:t>competitor analysis</w:t>
            </w:r>
          </w:p>
          <w:p w:rsidR="00BD4723" w:rsidRPr="00157262" w:rsidRDefault="00150985" w:rsidP="00BD4723">
            <w:pPr>
              <w:pStyle w:val="ListParagraph"/>
              <w:rPr>
                <w:sz w:val="20"/>
                <w:szCs w:val="20"/>
              </w:rPr>
            </w:pPr>
            <w:r>
              <w:rPr>
                <w:sz w:val="20"/>
                <w:szCs w:val="20"/>
              </w:rPr>
              <w:t>concept, A/B, Multivariate testing</w:t>
            </w:r>
          </w:p>
          <w:p w:rsidR="00157262" w:rsidRDefault="00157262" w:rsidP="00157262">
            <w:pPr>
              <w:pStyle w:val="Heading3"/>
            </w:pPr>
            <w:r>
              <w:t>Communications</w:t>
            </w:r>
          </w:p>
          <w:p w:rsidR="00157262" w:rsidRPr="00157262" w:rsidRDefault="00157262" w:rsidP="00997D30">
            <w:pPr>
              <w:pStyle w:val="ListParagraph"/>
            </w:pPr>
            <w:hyperlink r:id="rId11" w:history="1">
              <w:r w:rsidRPr="00157262">
                <w:rPr>
                  <w:rStyle w:val="Hyperlink"/>
                  <w:sz w:val="20"/>
                  <w:szCs w:val="20"/>
                </w:rPr>
                <w:t>Navigating the open/closed spectrum: the need for layered access in platforms for generative justice</w:t>
              </w:r>
            </w:hyperlink>
            <w:r w:rsidRPr="00157262">
              <w:rPr>
                <w:sz w:val="20"/>
                <w:szCs w:val="20"/>
              </w:rPr>
              <w:t>; May ’22 | 72</w:t>
            </w:r>
            <w:r w:rsidRPr="00157262">
              <w:rPr>
                <w:sz w:val="20"/>
                <w:szCs w:val="20"/>
                <w:vertAlign w:val="superscript"/>
              </w:rPr>
              <w:t>nd</w:t>
            </w:r>
            <w:r w:rsidRPr="00157262">
              <w:rPr>
                <w:sz w:val="20"/>
                <w:szCs w:val="20"/>
              </w:rPr>
              <w:t xml:space="preserve"> Annual ICA Conference | Paris</w:t>
            </w:r>
          </w:p>
          <w:p w:rsidR="00157262" w:rsidRPr="00157262" w:rsidRDefault="00157262" w:rsidP="00997D30">
            <w:pPr>
              <w:pStyle w:val="ListParagraph"/>
              <w:rPr>
                <w:sz w:val="20"/>
                <w:szCs w:val="20"/>
              </w:rPr>
            </w:pPr>
            <w:r w:rsidRPr="00157262">
              <w:rPr>
                <w:sz w:val="20"/>
                <w:szCs w:val="20"/>
              </w:rPr>
              <w:t>NASA SSERVI XHab ’20 – “NASA Platform for Autonomous Systems (NPAS) AR/VR System” [</w:t>
            </w:r>
            <w:hyperlink r:id="rId12" w:tgtFrame="_blank" w:history="1">
              <w:r w:rsidRPr="00157262">
                <w:rPr>
                  <w:rStyle w:val="Hyperlink"/>
                  <w:sz w:val="20"/>
                  <w:szCs w:val="20"/>
                </w:rPr>
                <w:t>PDF</w:t>
              </w:r>
            </w:hyperlink>
            <w:r w:rsidRPr="00157262">
              <w:rPr>
                <w:sz w:val="20"/>
                <w:szCs w:val="20"/>
              </w:rPr>
              <w:t>]</w:t>
            </w:r>
          </w:p>
          <w:p w:rsidR="00157262" w:rsidRDefault="00157262" w:rsidP="00157262">
            <w:pPr>
              <w:pStyle w:val="ListParagraph"/>
              <w:rPr>
                <w:sz w:val="20"/>
                <w:szCs w:val="20"/>
              </w:rPr>
            </w:pPr>
            <w:hyperlink r:id="rId13" w:history="1">
              <w:r w:rsidRPr="00157262">
                <w:rPr>
                  <w:rStyle w:val="Hyperlink"/>
                  <w:sz w:val="20"/>
                  <w:szCs w:val="20"/>
                </w:rPr>
                <w:t>NASA MGSC ’20</w:t>
              </w:r>
            </w:hyperlink>
            <w:r w:rsidRPr="00157262">
              <w:rPr>
                <w:sz w:val="20"/>
                <w:szCs w:val="20"/>
              </w:rPr>
              <w:t xml:space="preserve"> – “Understanding the Emerging Role of HCI in Human Space Exploration.”</w:t>
            </w:r>
          </w:p>
          <w:p w:rsidR="00157262" w:rsidRDefault="00157262" w:rsidP="00157262">
            <w:pPr>
              <w:pStyle w:val="Heading3"/>
            </w:pPr>
            <w:r>
              <w:t>leadership</w:t>
            </w:r>
          </w:p>
          <w:p w:rsidR="00157262" w:rsidRDefault="00157262" w:rsidP="00157262">
            <w:pPr>
              <w:pStyle w:val="ListParagraph"/>
              <w:rPr>
                <w:sz w:val="20"/>
                <w:szCs w:val="20"/>
              </w:rPr>
            </w:pPr>
            <w:r w:rsidRPr="00157262">
              <w:rPr>
                <w:sz w:val="20"/>
                <w:szCs w:val="20"/>
              </w:rPr>
              <w:t>SOCHI Chair World IA Day ’</w:t>
            </w:r>
            <w:r>
              <w:rPr>
                <w:sz w:val="20"/>
                <w:szCs w:val="20"/>
              </w:rPr>
              <w:t>21</w:t>
            </w:r>
          </w:p>
          <w:p w:rsidR="00157262" w:rsidRDefault="00157262" w:rsidP="00157262">
            <w:pPr>
              <w:pStyle w:val="ListParagraph"/>
              <w:rPr>
                <w:sz w:val="20"/>
                <w:szCs w:val="20"/>
              </w:rPr>
            </w:pPr>
            <w:r w:rsidRPr="00157262">
              <w:rPr>
                <w:sz w:val="20"/>
                <w:szCs w:val="20"/>
              </w:rPr>
              <w:lastRenderedPageBreak/>
              <w:t>Chapter Leader Interaction Design Foundation ’19 – ’</w:t>
            </w:r>
            <w:r>
              <w:rPr>
                <w:sz w:val="20"/>
                <w:szCs w:val="20"/>
              </w:rPr>
              <w:t>21</w:t>
            </w:r>
          </w:p>
          <w:p w:rsidR="00157262" w:rsidRDefault="00157262" w:rsidP="00157262">
            <w:pPr>
              <w:pStyle w:val="ListParagraph"/>
              <w:rPr>
                <w:sz w:val="20"/>
                <w:szCs w:val="20"/>
              </w:rPr>
            </w:pPr>
            <w:r w:rsidRPr="00157262">
              <w:rPr>
                <w:sz w:val="20"/>
                <w:szCs w:val="20"/>
              </w:rPr>
              <w:t>President Undergrad Anthropology Learning Community ’15 – ’</w:t>
            </w:r>
            <w:r>
              <w:rPr>
                <w:sz w:val="20"/>
                <w:szCs w:val="20"/>
              </w:rPr>
              <w:t>17</w:t>
            </w:r>
          </w:p>
          <w:p w:rsidR="00157262" w:rsidRDefault="00157262" w:rsidP="00157262">
            <w:pPr>
              <w:pStyle w:val="ListParagraph"/>
              <w:rPr>
                <w:sz w:val="20"/>
                <w:szCs w:val="20"/>
              </w:rPr>
            </w:pPr>
            <w:r w:rsidRPr="00157262">
              <w:rPr>
                <w:sz w:val="20"/>
                <w:szCs w:val="20"/>
              </w:rPr>
              <w:t>Peer Mentor ’15 – ’</w:t>
            </w:r>
            <w:r>
              <w:rPr>
                <w:sz w:val="20"/>
                <w:szCs w:val="20"/>
              </w:rPr>
              <w:t>17</w:t>
            </w:r>
          </w:p>
          <w:p w:rsidR="00157262" w:rsidRPr="00157262" w:rsidRDefault="00157262" w:rsidP="00157262">
            <w:pPr>
              <w:pStyle w:val="ListParagraph"/>
              <w:rPr>
                <w:sz w:val="20"/>
                <w:szCs w:val="20"/>
              </w:rPr>
            </w:pPr>
            <w:r w:rsidRPr="00157262">
              <w:rPr>
                <w:sz w:val="20"/>
                <w:szCs w:val="20"/>
              </w:rPr>
              <w:t>Dungeon Master ’96 - current</w:t>
            </w:r>
          </w:p>
          <w:p w:rsidR="00157262" w:rsidRPr="00157262" w:rsidRDefault="00157262" w:rsidP="00157262">
            <w:pPr>
              <w:rPr>
                <w:szCs w:val="20"/>
              </w:rPr>
            </w:pPr>
          </w:p>
        </w:tc>
      </w:tr>
      <w:tr w:rsidR="00AD6FA4" w:rsidTr="00150985">
        <w:trPr>
          <w:trHeight w:val="403"/>
        </w:trPr>
        <w:tc>
          <w:tcPr>
            <w:tcW w:w="6960" w:type="dxa"/>
            <w:gridSpan w:val="12"/>
            <w:tcBorders>
              <w:bottom w:val="single" w:sz="8" w:space="0" w:color="2C3B57" w:themeColor="text2"/>
            </w:tcBorders>
            <w:vAlign w:val="bottom"/>
          </w:tcPr>
          <w:p w:rsidR="00AD6FA4" w:rsidRDefault="00E03690" w:rsidP="00DF1CB4">
            <w:pPr>
              <w:pStyle w:val="Heading3"/>
            </w:pPr>
            <w:sdt>
              <w:sdtPr>
                <w:id w:val="1813675065"/>
                <w:placeholder>
                  <w:docPart w:val="858557D3620741B8A9FBB04F55BCA07D"/>
                </w:placeholder>
                <w:temporary/>
                <w:showingPlcHdr/>
                <w15:appearance w15:val="hidden"/>
              </w:sdtPr>
              <w:sdtEndPr/>
              <w:sdtContent>
                <w:r w:rsidR="00FA4DB0" w:rsidRPr="00560EA0">
                  <w:t>Experience</w:t>
                </w:r>
              </w:sdtContent>
            </w:sdt>
          </w:p>
        </w:tc>
        <w:tc>
          <w:tcPr>
            <w:tcW w:w="284" w:type="dxa"/>
            <w:vMerge/>
            <w:tcBorders>
              <w:bottom w:val="single" w:sz="8" w:space="0" w:color="2C3B57" w:themeColor="text2"/>
            </w:tcBorders>
            <w:vAlign w:val="center"/>
          </w:tcPr>
          <w:p w:rsidR="00AD6FA4" w:rsidRDefault="00AD6FA4" w:rsidP="00DF1CB4"/>
        </w:tc>
        <w:tc>
          <w:tcPr>
            <w:tcW w:w="3567" w:type="dxa"/>
            <w:gridSpan w:val="6"/>
            <w:vMerge/>
            <w:shd w:val="clear" w:color="auto" w:fill="CADEE5" w:themeFill="background2"/>
            <w:vAlign w:val="center"/>
          </w:tcPr>
          <w:p w:rsidR="00AD6FA4" w:rsidRDefault="00AD6FA4" w:rsidP="00DF1CB4"/>
        </w:tc>
      </w:tr>
      <w:tr w:rsidR="00AD6FA4" w:rsidTr="00150985">
        <w:trPr>
          <w:trHeight w:val="403"/>
        </w:trPr>
        <w:tc>
          <w:tcPr>
            <w:tcW w:w="6960" w:type="dxa"/>
            <w:gridSpan w:val="12"/>
            <w:tcBorders>
              <w:top w:val="single" w:sz="8" w:space="0" w:color="2C3B57" w:themeColor="text2"/>
            </w:tcBorders>
          </w:tcPr>
          <w:p w:rsidR="00C85112" w:rsidRPr="00C85112" w:rsidRDefault="00C85112" w:rsidP="00C85112">
            <w:pPr>
              <w:autoSpaceDE w:val="0"/>
              <w:autoSpaceDN w:val="0"/>
              <w:adjustRightInd w:val="0"/>
              <w:rPr>
                <w:b/>
              </w:rPr>
            </w:pPr>
            <w:r w:rsidRPr="00C85112">
              <w:rPr>
                <w:b/>
              </w:rPr>
              <w:t>08/21</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sidRPr="00C85112">
              <w:rPr>
                <w:b/>
              </w:rPr>
              <w:t xml:space="preserve"> Current</w:t>
            </w:r>
          </w:p>
          <w:p w:rsidR="00AD6FA4" w:rsidRPr="000D06B8" w:rsidRDefault="00C85112" w:rsidP="00DF1CB4">
            <w:pPr>
              <w:pStyle w:val="Text"/>
              <w:rPr>
                <w:sz w:val="20"/>
                <w:szCs w:val="20"/>
              </w:rPr>
            </w:pPr>
            <w:r w:rsidRPr="000D06B8">
              <w:rPr>
                <w:b/>
                <w:sz w:val="20"/>
                <w:szCs w:val="20"/>
              </w:rPr>
              <w:t>Research Asst.</w:t>
            </w:r>
            <w:r w:rsidRPr="000D06B8">
              <w:rPr>
                <w:sz w:val="20"/>
                <w:szCs w:val="20"/>
              </w:rPr>
              <w:t xml:space="preserve"> | </w:t>
            </w:r>
            <w:r w:rsidRPr="000D06B8">
              <w:rPr>
                <w:b/>
                <w:sz w:val="20"/>
                <w:szCs w:val="20"/>
              </w:rPr>
              <w:t>Generative Justice Lab</w:t>
            </w:r>
            <w:r w:rsidRPr="000D06B8">
              <w:rPr>
                <w:sz w:val="20"/>
                <w:szCs w:val="20"/>
              </w:rPr>
              <w:t xml:space="preserve"> | </w:t>
            </w:r>
            <w:r w:rsidRPr="000D06B8">
              <w:rPr>
                <w:b/>
                <w:sz w:val="20"/>
                <w:szCs w:val="20"/>
              </w:rPr>
              <w:t>University of Michigan</w:t>
            </w:r>
          </w:p>
          <w:p w:rsidR="001A6180" w:rsidRDefault="00241D3F" w:rsidP="00DF1CB4">
            <w:pPr>
              <w:pStyle w:val="Text"/>
            </w:pPr>
            <w:r>
              <w:t>Established and spearheaded user research plan</w:t>
            </w:r>
            <w:r w:rsidR="00B643E8">
              <w:t xml:space="preserve"> on $1.5 million NSF grant. Organized and facilitated 2-day hybrid co-design workshop. Coordinated 20+ mini-projects with overall study. Documented participant assets, needs, and context</w:t>
            </w:r>
            <w:r w:rsidR="000D06B8">
              <w:t xml:space="preserve"> derived from interviews, observations, and immersion</w:t>
            </w:r>
            <w:r w:rsidR="00B643E8">
              <w:t>. Briefed</w:t>
            </w:r>
            <w:r w:rsidR="00B867FB">
              <w:t xml:space="preserve"> lab partners on weekly progress</w:t>
            </w:r>
            <w:r w:rsidR="00B643E8">
              <w:t xml:space="preserve">. </w:t>
            </w:r>
            <w:hyperlink r:id="rId14" w:history="1">
              <w:r w:rsidR="00B643E8" w:rsidRPr="000D06B8">
                <w:rPr>
                  <w:rStyle w:val="Hyperlink"/>
                </w:rPr>
                <w:t>Authored chapter</w:t>
              </w:r>
            </w:hyperlink>
            <w:r w:rsidR="00B643E8">
              <w:t xml:space="preserve"> </w:t>
            </w:r>
            <w:r w:rsidR="000D06B8">
              <w:t xml:space="preserve">currently under review </w:t>
            </w:r>
            <w:r w:rsidR="00B643E8">
              <w:t>for AI and So</w:t>
            </w:r>
            <w:r w:rsidR="004C3F29">
              <w:t xml:space="preserve">ciety anthology. </w:t>
            </w:r>
            <w:r w:rsidR="00B643E8">
              <w:t xml:space="preserve">Inspired non-tech savvy participants to explore new applications </w:t>
            </w:r>
            <w:r w:rsidR="0002431B">
              <w:t>with digital fabrication technologies. Evangelized human-centered design among lab and participants.</w:t>
            </w:r>
            <w:r w:rsidR="00D71984">
              <w:t xml:space="preserve"> Hired, trained, and supervised assistants.</w:t>
            </w:r>
          </w:p>
          <w:p w:rsidR="00350404" w:rsidRPr="00C85112" w:rsidRDefault="00024C4F" w:rsidP="00350404">
            <w:pPr>
              <w:autoSpaceDE w:val="0"/>
              <w:autoSpaceDN w:val="0"/>
              <w:adjustRightInd w:val="0"/>
              <w:rPr>
                <w:b/>
              </w:rPr>
            </w:pPr>
            <w:r>
              <w:rPr>
                <w:b/>
              </w:rPr>
              <w:t>05/20</w:t>
            </w:r>
            <w:r w:rsidR="00350404">
              <w:rPr>
                <w:b/>
              </w:rPr>
              <w:t xml:space="preserve"> </w:t>
            </w:r>
            <w:r w:rsidR="00350404" w:rsidRPr="00C85112">
              <w:rPr>
                <w:b/>
              </w:rPr>
              <w:t xml:space="preserve"> </w:t>
            </w:r>
            <w:r w:rsidR="00350404" w:rsidRPr="00C85112">
              <w:rPr>
                <w:rFonts w:ascii="Arial" w:hAnsi="Arial" w:cs="Arial"/>
                <w:b/>
                <w:sz w:val="26"/>
                <w:szCs w:val="26"/>
              </w:rPr>
              <w:t>̶</w:t>
            </w:r>
            <w:r w:rsidR="00350404">
              <w:rPr>
                <w:rFonts w:ascii="Arial" w:hAnsi="Arial" w:cs="Arial"/>
                <w:b/>
                <w:sz w:val="26"/>
                <w:szCs w:val="26"/>
              </w:rPr>
              <w:t xml:space="preserve"> </w:t>
            </w:r>
            <w:r w:rsidR="00350404" w:rsidRPr="00C85112">
              <w:rPr>
                <w:b/>
              </w:rPr>
              <w:t xml:space="preserve"> Current</w:t>
            </w:r>
          </w:p>
          <w:p w:rsidR="00350404" w:rsidRPr="000D06B8" w:rsidRDefault="00350404" w:rsidP="00DF1CB4">
            <w:pPr>
              <w:pStyle w:val="Text"/>
              <w:rPr>
                <w:sz w:val="20"/>
                <w:szCs w:val="20"/>
              </w:rPr>
            </w:pPr>
            <w:r w:rsidRPr="000D06B8">
              <w:rPr>
                <w:b/>
                <w:sz w:val="20"/>
                <w:szCs w:val="20"/>
              </w:rPr>
              <w:t>Staff Writer</w:t>
            </w:r>
            <w:r w:rsidRPr="000D06B8">
              <w:rPr>
                <w:sz w:val="20"/>
                <w:szCs w:val="20"/>
              </w:rPr>
              <w:t xml:space="preserve"> | </w:t>
            </w:r>
            <w:r w:rsidRPr="000D06B8">
              <w:rPr>
                <w:b/>
                <w:sz w:val="20"/>
                <w:szCs w:val="20"/>
              </w:rPr>
              <w:t>Medium</w:t>
            </w:r>
            <w:r w:rsidRPr="000D06B8">
              <w:rPr>
                <w:sz w:val="20"/>
                <w:szCs w:val="20"/>
              </w:rPr>
              <w:t xml:space="preserve"> | </w:t>
            </w:r>
            <w:r w:rsidRPr="000D06B8">
              <w:rPr>
                <w:b/>
                <w:sz w:val="20"/>
                <w:szCs w:val="20"/>
              </w:rPr>
              <w:t>UX Collective</w:t>
            </w:r>
          </w:p>
          <w:p w:rsidR="00FF3009" w:rsidRPr="00024C4F" w:rsidRDefault="00B867FB" w:rsidP="00024C4F">
            <w:pPr>
              <w:pStyle w:val="Text"/>
            </w:pPr>
            <w:r>
              <w:t>Wrote and published</w:t>
            </w:r>
            <w:r w:rsidR="00350404">
              <w:t xml:space="preserve"> two articles on practical usability, </w:t>
            </w:r>
            <w:hyperlink r:id="rId15" w:history="1">
              <w:r w:rsidR="00350404" w:rsidRPr="00B867FB">
                <w:rPr>
                  <w:rStyle w:val="Hyperlink"/>
                </w:rPr>
                <w:t>heuristics to improve ROI</w:t>
              </w:r>
            </w:hyperlink>
            <w:r w:rsidR="00350404">
              <w:t xml:space="preserve"> &amp; </w:t>
            </w:r>
            <w:bookmarkStart w:id="1" w:name="_Hlk117785214"/>
            <w:r>
              <w:fldChar w:fldCharType="begin"/>
            </w:r>
            <w:r>
              <w:instrText xml:space="preserve"> HYPERLINK "https://uxdesign.cc/quantifying-and-communicating-the-user-experience-ed0d09d4f8cf" </w:instrText>
            </w:r>
            <w:r>
              <w:fldChar w:fldCharType="separate"/>
            </w:r>
            <w:r w:rsidR="00350404" w:rsidRPr="00B867FB">
              <w:rPr>
                <w:rStyle w:val="Hyperlink"/>
              </w:rPr>
              <w:t>UX scorecards to make business</w:t>
            </w:r>
            <w:r>
              <w:fldChar w:fldCharType="end"/>
            </w:r>
            <w:r w:rsidR="00350404">
              <w:t xml:space="preserve"> </w:t>
            </w:r>
            <w:bookmarkEnd w:id="1"/>
            <w:r w:rsidR="00350404">
              <w:t>sense</w:t>
            </w:r>
            <w:r>
              <w:t xml:space="preserve"> during internship at Tyler Technologies</w:t>
            </w:r>
            <w:r w:rsidR="00055416">
              <w:t>, with one commenter regarding my article on UX metrics as, “one of the most knowledgeable UX articles on Medium.”</w:t>
            </w:r>
            <w:r>
              <w:t xml:space="preserve"> </w:t>
            </w:r>
          </w:p>
          <w:p w:rsidR="00C85112" w:rsidRPr="00C85112" w:rsidRDefault="00C85112" w:rsidP="00B867FB">
            <w:pPr>
              <w:tabs>
                <w:tab w:val="left" w:pos="2581"/>
              </w:tabs>
              <w:autoSpaceDE w:val="0"/>
              <w:autoSpaceDN w:val="0"/>
              <w:adjustRightInd w:val="0"/>
              <w:rPr>
                <w:b/>
              </w:rPr>
            </w:pPr>
            <w:r>
              <w:rPr>
                <w:b/>
              </w:rPr>
              <w:t>01</w:t>
            </w:r>
            <w:r w:rsidRPr="00C85112">
              <w:rPr>
                <w:b/>
              </w:rPr>
              <w:t>/21</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sidR="00B867FB">
              <w:rPr>
                <w:b/>
              </w:rPr>
              <w:t xml:space="preserve"> 0</w:t>
            </w:r>
            <w:r w:rsidR="00FF1269">
              <w:rPr>
                <w:b/>
              </w:rPr>
              <w:t>8/21</w:t>
            </w:r>
            <w:r w:rsidR="000D06B8">
              <w:rPr>
                <w:b/>
              </w:rPr>
              <w:t xml:space="preserve"> | Remote</w:t>
            </w:r>
          </w:p>
          <w:p w:rsidR="00C85112" w:rsidRPr="000D06B8" w:rsidRDefault="00C85112" w:rsidP="00C85112">
            <w:pPr>
              <w:pStyle w:val="Text"/>
              <w:rPr>
                <w:sz w:val="20"/>
                <w:szCs w:val="20"/>
              </w:rPr>
            </w:pPr>
            <w:r w:rsidRPr="000D06B8">
              <w:rPr>
                <w:b/>
                <w:sz w:val="20"/>
                <w:szCs w:val="20"/>
              </w:rPr>
              <w:t>Desi</w:t>
            </w:r>
            <w:r w:rsidR="00EB066F" w:rsidRPr="000D06B8">
              <w:rPr>
                <w:b/>
                <w:sz w:val="20"/>
                <w:szCs w:val="20"/>
              </w:rPr>
              <w:t>gn Researcher</w:t>
            </w:r>
            <w:r w:rsidR="00EB066F" w:rsidRPr="000D06B8">
              <w:rPr>
                <w:sz w:val="20"/>
                <w:szCs w:val="20"/>
              </w:rPr>
              <w:t xml:space="preserve"> | </w:t>
            </w:r>
            <w:r w:rsidR="00EB066F" w:rsidRPr="000D06B8">
              <w:rPr>
                <w:b/>
                <w:sz w:val="20"/>
                <w:szCs w:val="20"/>
              </w:rPr>
              <w:t>Convergent Aeronautics Solutions</w:t>
            </w:r>
            <w:r w:rsidRPr="000D06B8">
              <w:rPr>
                <w:sz w:val="20"/>
                <w:szCs w:val="20"/>
              </w:rPr>
              <w:t xml:space="preserve"> | </w:t>
            </w:r>
            <w:r w:rsidRPr="000D06B8">
              <w:rPr>
                <w:b/>
                <w:sz w:val="20"/>
                <w:szCs w:val="20"/>
              </w:rPr>
              <w:t>NASA</w:t>
            </w:r>
          </w:p>
          <w:p w:rsidR="001A6180" w:rsidRDefault="0002431B" w:rsidP="00452D97">
            <w:pPr>
              <w:pStyle w:val="Text"/>
            </w:pPr>
            <w:r>
              <w:t xml:space="preserve">Refocused distributed meetings from discussion to decision-making, enabling iterative, agile productivity within a waterfall structure. </w:t>
            </w:r>
            <w:r>
              <w:lastRenderedPageBreak/>
              <w:t>Championed HCD and UX</w:t>
            </w:r>
            <w:r w:rsidR="00D71984">
              <w:t xml:space="preserve"> and presented solutions</w:t>
            </w:r>
            <w:r>
              <w:t xml:space="preserve"> </w:t>
            </w:r>
            <w:r w:rsidR="00D71984">
              <w:t>to</w:t>
            </w:r>
            <w:r>
              <w:t xml:space="preserve"> top NASA, DoD, FAA engineers and other stakeholders.</w:t>
            </w:r>
            <w:r w:rsidR="00D71984">
              <w:t xml:space="preserve"> Designed Miro templates to improve productivity by “working together, alone.”</w:t>
            </w:r>
          </w:p>
          <w:p w:rsidR="00C85112" w:rsidRPr="000D06B8" w:rsidRDefault="00EB066F" w:rsidP="00C85112">
            <w:pPr>
              <w:pStyle w:val="Text"/>
              <w:rPr>
                <w:sz w:val="20"/>
                <w:szCs w:val="20"/>
              </w:rPr>
            </w:pPr>
            <w:r w:rsidRPr="000D06B8">
              <w:rPr>
                <w:b/>
                <w:sz w:val="20"/>
                <w:szCs w:val="20"/>
              </w:rPr>
              <w:t>UI Architect</w:t>
            </w:r>
            <w:r w:rsidRPr="000D06B8">
              <w:rPr>
                <w:sz w:val="20"/>
                <w:szCs w:val="20"/>
              </w:rPr>
              <w:t xml:space="preserve"> | </w:t>
            </w:r>
            <w:r w:rsidRPr="000D06B8">
              <w:rPr>
                <w:b/>
                <w:sz w:val="20"/>
                <w:szCs w:val="20"/>
              </w:rPr>
              <w:t>Exploration Medical Capability</w:t>
            </w:r>
            <w:r w:rsidR="00C85112" w:rsidRPr="000D06B8">
              <w:rPr>
                <w:sz w:val="20"/>
                <w:szCs w:val="20"/>
              </w:rPr>
              <w:t xml:space="preserve"> | </w:t>
            </w:r>
            <w:r w:rsidR="00C85112" w:rsidRPr="000D06B8">
              <w:rPr>
                <w:b/>
                <w:sz w:val="20"/>
                <w:szCs w:val="20"/>
              </w:rPr>
              <w:t>NASA</w:t>
            </w:r>
          </w:p>
          <w:p w:rsidR="00EB066F" w:rsidRDefault="00D71984" w:rsidP="00C85112">
            <w:pPr>
              <w:pStyle w:val="Text"/>
            </w:pPr>
            <w:r>
              <w:t xml:space="preserve">Exceeded expectations with complete overhaul of SysML model information presentation. Streamlined milestone review in the </w:t>
            </w:r>
            <w:r w:rsidR="00316FF8">
              <w:t>Human Research Program. Architected</w:t>
            </w:r>
            <w:r>
              <w:t xml:space="preserve"> complete design system to optimize adoption and sustainability. Documented appropriate HCD, UX, and IxD patterns, to empower MBSEngineers to cultivate a user-first approach to system development and presentation. Spearheaded usability testing to validate </w:t>
            </w:r>
            <w:r w:rsidR="00316FF8">
              <w:t>design system.</w:t>
            </w:r>
            <w:r w:rsidR="00452D97">
              <w:t xml:space="preserve"> Presented my results including a walkthrough of design system implementation to MBSE teams across NASA who regarded it as innovative and pioneering. Outpaced adoption expectations.</w:t>
            </w:r>
          </w:p>
          <w:p w:rsidR="00EB066F" w:rsidRPr="00C85112" w:rsidRDefault="00EB066F" w:rsidP="00EB066F">
            <w:pPr>
              <w:autoSpaceDE w:val="0"/>
              <w:autoSpaceDN w:val="0"/>
              <w:adjustRightInd w:val="0"/>
              <w:rPr>
                <w:b/>
              </w:rPr>
            </w:pPr>
            <w:r>
              <w:rPr>
                <w:b/>
              </w:rPr>
              <w:t xml:space="preserve">09/19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05/21</w:t>
            </w:r>
          </w:p>
          <w:p w:rsidR="00EB066F" w:rsidRPr="000D06B8" w:rsidRDefault="00EB066F" w:rsidP="00EB066F">
            <w:pPr>
              <w:pStyle w:val="Text"/>
              <w:rPr>
                <w:sz w:val="20"/>
                <w:szCs w:val="22"/>
              </w:rPr>
            </w:pPr>
            <w:r w:rsidRPr="000D06B8">
              <w:rPr>
                <w:b/>
                <w:sz w:val="20"/>
                <w:szCs w:val="22"/>
              </w:rPr>
              <w:t>UX Consultant</w:t>
            </w:r>
            <w:r w:rsidRPr="000D06B8">
              <w:rPr>
                <w:sz w:val="20"/>
                <w:szCs w:val="22"/>
              </w:rPr>
              <w:t xml:space="preserve"> | </w:t>
            </w:r>
            <w:r w:rsidR="000D06B8">
              <w:rPr>
                <w:b/>
                <w:sz w:val="20"/>
                <w:szCs w:val="22"/>
              </w:rPr>
              <w:t>Career Development Office</w:t>
            </w:r>
            <w:r w:rsidRPr="000D06B8">
              <w:rPr>
                <w:sz w:val="20"/>
                <w:szCs w:val="22"/>
              </w:rPr>
              <w:t xml:space="preserve"> | </w:t>
            </w:r>
            <w:r w:rsidRPr="000D06B8">
              <w:rPr>
                <w:b/>
                <w:sz w:val="20"/>
                <w:szCs w:val="22"/>
              </w:rPr>
              <w:t>University of Michigan</w:t>
            </w:r>
          </w:p>
          <w:p w:rsidR="00EB066F" w:rsidRDefault="00316FF8" w:rsidP="00C85112">
            <w:pPr>
              <w:pStyle w:val="Text"/>
            </w:pPr>
            <w:r>
              <w:t>Advised large and small organizations on a variety of UX related matters. Identified usability benchmarks and low-hanging fruit for future work for IBM. Orchestrated conversation design for NPAS (NASA Platform for Autonomous Systems)</w:t>
            </w:r>
            <w:r w:rsidR="00452D97">
              <w:t xml:space="preserve"> at Stennis</w:t>
            </w:r>
            <w:r>
              <w:t>.</w:t>
            </w:r>
            <w:r w:rsidR="00452D97">
              <w:t xml:space="preserve"> Boosted access to</w:t>
            </w:r>
            <w:r>
              <w:t xml:space="preserve"> accurate voting information for MI Dept. of State. </w:t>
            </w:r>
            <w:r w:rsidR="00452D97">
              <w:t xml:space="preserve">Researched and developed </w:t>
            </w:r>
            <w:r>
              <w:t>AR “heads up” display for xEMU spacesuits</w:t>
            </w:r>
            <w:r w:rsidR="00A659E1">
              <w:t xml:space="preserve"> and coordinated human in the loop testing</w:t>
            </w:r>
            <w:r>
              <w:t>. Influenced adoption of design thinking activities to improve collaboration at non-profit neighborhood</w:t>
            </w:r>
            <w:r w:rsidR="00452D97">
              <w:t xml:space="preserve"> development organization, GRDC. Earned a reputation as a top-tier design re</w:t>
            </w:r>
            <w:r w:rsidR="00B867FB">
              <w:t xml:space="preserve">searcher. Motivated and mentored colleagues now at top companies like </w:t>
            </w:r>
            <w:r w:rsidR="000D06B8">
              <w:t xml:space="preserve">Amazon, </w:t>
            </w:r>
            <w:r w:rsidR="00B867FB">
              <w:t>Google, Pixar, Microsoft, and Meta.</w:t>
            </w:r>
          </w:p>
          <w:p w:rsidR="00EB066F" w:rsidRPr="00C85112" w:rsidRDefault="00EB066F" w:rsidP="00EB066F">
            <w:pPr>
              <w:autoSpaceDE w:val="0"/>
              <w:autoSpaceDN w:val="0"/>
              <w:adjustRightInd w:val="0"/>
              <w:rPr>
                <w:b/>
              </w:rPr>
            </w:pPr>
            <w:r>
              <w:rPr>
                <w:b/>
              </w:rPr>
              <w:t>09/20</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02/21</w:t>
            </w:r>
          </w:p>
          <w:p w:rsidR="00EB066F" w:rsidRPr="000D06B8" w:rsidRDefault="00EB066F" w:rsidP="00EB066F">
            <w:pPr>
              <w:pStyle w:val="Text"/>
              <w:rPr>
                <w:b/>
                <w:sz w:val="20"/>
              </w:rPr>
            </w:pPr>
            <w:r w:rsidRPr="000D06B8">
              <w:rPr>
                <w:b/>
                <w:sz w:val="20"/>
              </w:rPr>
              <w:t>Research Asst.</w:t>
            </w:r>
            <w:r w:rsidRPr="000D06B8">
              <w:rPr>
                <w:sz w:val="20"/>
              </w:rPr>
              <w:t xml:space="preserve"> | </w:t>
            </w:r>
            <w:r w:rsidRPr="000D06B8">
              <w:rPr>
                <w:b/>
                <w:sz w:val="20"/>
              </w:rPr>
              <w:t>Social Innovations Group</w:t>
            </w:r>
            <w:r w:rsidRPr="000D06B8">
              <w:rPr>
                <w:sz w:val="20"/>
              </w:rPr>
              <w:t xml:space="preserve"> | </w:t>
            </w:r>
            <w:r w:rsidRPr="000D06B8">
              <w:rPr>
                <w:b/>
                <w:sz w:val="20"/>
              </w:rPr>
              <w:t>University of Michigan</w:t>
            </w:r>
          </w:p>
          <w:p w:rsidR="00EB066F" w:rsidRDefault="00316FF8" w:rsidP="00EB066F">
            <w:pPr>
              <w:pStyle w:val="Text"/>
            </w:pPr>
            <w:r>
              <w:t>Facilitated and coded 23 on-site in</w:t>
            </w:r>
            <w:r w:rsidR="00350404">
              <w:t>terviews. Spearheaded the deployment of a collaborative Miro board to engage team</w:t>
            </w:r>
            <w:r>
              <w:t xml:space="preserve"> </w:t>
            </w:r>
            <w:r w:rsidR="00350404">
              <w:t>in analysis by mapping codes to Psychology of Working Theory model. Co-authored paper accepted to CSCW:</w:t>
            </w:r>
            <w:r w:rsidR="004C3F29">
              <w:t xml:space="preserve"> </w:t>
            </w:r>
            <w:hyperlink r:id="rId16" w:history="1">
              <w:r w:rsidR="004C3F29" w:rsidRPr="004C3F29">
                <w:rPr>
                  <w:rStyle w:val="Hyperlink"/>
                </w:rPr>
                <w:t>https://doi.org/10.1145/3476065</w:t>
              </w:r>
            </w:hyperlink>
          </w:p>
          <w:p w:rsidR="00FD6F51" w:rsidRPr="00C85112" w:rsidRDefault="00FD6F51" w:rsidP="00FD6F51">
            <w:pPr>
              <w:autoSpaceDE w:val="0"/>
              <w:autoSpaceDN w:val="0"/>
              <w:adjustRightInd w:val="0"/>
              <w:rPr>
                <w:b/>
              </w:rPr>
            </w:pPr>
            <w:r>
              <w:rPr>
                <w:b/>
              </w:rPr>
              <w:t>04</w:t>
            </w:r>
            <w:r>
              <w:rPr>
                <w:b/>
              </w:rPr>
              <w:t xml:space="preserve">/20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09/20</w:t>
            </w:r>
          </w:p>
          <w:p w:rsidR="00FD6F51" w:rsidRPr="000D06B8" w:rsidRDefault="00FD6F51" w:rsidP="00FD6F51">
            <w:pPr>
              <w:pStyle w:val="Text"/>
              <w:rPr>
                <w:sz w:val="20"/>
              </w:rPr>
            </w:pPr>
            <w:r w:rsidRPr="000D06B8">
              <w:rPr>
                <w:b/>
                <w:sz w:val="20"/>
              </w:rPr>
              <w:t>UX Research Intern</w:t>
            </w:r>
            <w:r w:rsidRPr="000D06B8">
              <w:rPr>
                <w:sz w:val="20"/>
              </w:rPr>
              <w:t xml:space="preserve"> | </w:t>
            </w:r>
            <w:r w:rsidRPr="000D06B8">
              <w:rPr>
                <w:b/>
                <w:sz w:val="20"/>
              </w:rPr>
              <w:t>Public Safety</w:t>
            </w:r>
            <w:r w:rsidRPr="000D06B8">
              <w:rPr>
                <w:sz w:val="20"/>
              </w:rPr>
              <w:t xml:space="preserve"> | </w:t>
            </w:r>
            <w:r w:rsidRPr="000D06B8">
              <w:rPr>
                <w:b/>
                <w:sz w:val="20"/>
              </w:rPr>
              <w:t>Tyler Technologies</w:t>
            </w:r>
          </w:p>
          <w:p w:rsidR="001A6180" w:rsidRDefault="000D06B8" w:rsidP="00EB066F">
            <w:pPr>
              <w:pStyle w:val="Text"/>
            </w:pPr>
            <w:r>
              <w:t xml:space="preserve">Coordinated </w:t>
            </w:r>
            <w:r w:rsidR="00371388">
              <w:t>UX research activities on 2 mobile applications a</w:t>
            </w:r>
            <w:r w:rsidR="00B41444">
              <w:t>nd usability benchmarking on first generation</w:t>
            </w:r>
            <w:r w:rsidR="00371388">
              <w:t xml:space="preserve"> cloud-based records management system for police and fire agencies across the US. </w:t>
            </w:r>
            <w:r w:rsidR="00B41444">
              <w:t>Documented</w:t>
            </w:r>
            <w:r w:rsidR="00371388">
              <w:t xml:space="preserve"> new heuristics and usability metrics for </w:t>
            </w:r>
            <w:r w:rsidR="00B41444">
              <w:t>expanded corporate user research playbook and strategy. Captured stakeholder buy-in on feature improvements with quantitative metrics utilizing Fitts’s Law. Presented finding to product teams and review panels. Advanced a series goals to improve organizational UX maturity to corporate UX Director.</w:t>
            </w:r>
          </w:p>
          <w:p w:rsidR="00EB066F" w:rsidRPr="00C85112" w:rsidRDefault="00EB066F" w:rsidP="00EB066F">
            <w:pPr>
              <w:autoSpaceDE w:val="0"/>
              <w:autoSpaceDN w:val="0"/>
              <w:adjustRightInd w:val="0"/>
              <w:rPr>
                <w:b/>
              </w:rPr>
            </w:pPr>
            <w:r>
              <w:rPr>
                <w:b/>
              </w:rPr>
              <w:t>07/17</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09/19</w:t>
            </w:r>
          </w:p>
          <w:p w:rsidR="00EB066F" w:rsidRPr="00B41444" w:rsidRDefault="00EB066F" w:rsidP="00EB066F">
            <w:pPr>
              <w:pStyle w:val="Text"/>
              <w:rPr>
                <w:sz w:val="20"/>
                <w:szCs w:val="20"/>
              </w:rPr>
            </w:pPr>
            <w:r w:rsidRPr="00B41444">
              <w:rPr>
                <w:b/>
                <w:sz w:val="20"/>
                <w:szCs w:val="20"/>
              </w:rPr>
              <w:t>Account Manager</w:t>
            </w:r>
            <w:r w:rsidRPr="00B41444">
              <w:rPr>
                <w:sz w:val="20"/>
                <w:szCs w:val="20"/>
              </w:rPr>
              <w:t xml:space="preserve"> | </w:t>
            </w:r>
            <w:r w:rsidRPr="00B41444">
              <w:rPr>
                <w:b/>
                <w:sz w:val="20"/>
                <w:szCs w:val="20"/>
              </w:rPr>
              <w:t>Freight Consulting</w:t>
            </w:r>
            <w:r w:rsidRPr="00B41444">
              <w:rPr>
                <w:sz w:val="20"/>
                <w:szCs w:val="20"/>
              </w:rPr>
              <w:t xml:space="preserve"> | </w:t>
            </w:r>
            <w:r w:rsidRPr="00B41444">
              <w:rPr>
                <w:b/>
                <w:sz w:val="20"/>
                <w:szCs w:val="20"/>
              </w:rPr>
              <w:t>Nolan and Cunnings</w:t>
            </w:r>
          </w:p>
          <w:p w:rsidR="00EB066F" w:rsidRDefault="00B41444" w:rsidP="00EB066F">
            <w:pPr>
              <w:pStyle w:val="Text"/>
            </w:pPr>
            <w:r>
              <w:lastRenderedPageBreak/>
              <w:t xml:space="preserve">Audited 23 </w:t>
            </w:r>
            <w:r w:rsidR="00736396">
              <w:t>accounts, finalizing freight bills against shipping contracts and tariffs. Streamlined accounting practices with advanced Excel macros, finding nearly $500k savings (across accounts) on average per week. Interviewed and acquired new clients, established relationships and converted those relationships into growth opportunities.</w:t>
            </w:r>
          </w:p>
          <w:p w:rsidR="00EB066F" w:rsidRPr="00C85112" w:rsidRDefault="00EB066F" w:rsidP="00EB066F">
            <w:pPr>
              <w:autoSpaceDE w:val="0"/>
              <w:autoSpaceDN w:val="0"/>
              <w:adjustRightInd w:val="0"/>
              <w:rPr>
                <w:b/>
              </w:rPr>
            </w:pPr>
            <w:r>
              <w:rPr>
                <w:b/>
              </w:rPr>
              <w:t>09/12</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07/17</w:t>
            </w:r>
          </w:p>
          <w:p w:rsidR="00EB066F" w:rsidRPr="00FB6CD5" w:rsidRDefault="00EB066F" w:rsidP="00EB066F">
            <w:pPr>
              <w:pStyle w:val="Text"/>
              <w:rPr>
                <w:sz w:val="20"/>
                <w:szCs w:val="20"/>
              </w:rPr>
            </w:pPr>
            <w:r w:rsidRPr="00FB6CD5">
              <w:rPr>
                <w:b/>
                <w:sz w:val="20"/>
                <w:szCs w:val="20"/>
              </w:rPr>
              <w:t>Manager</w:t>
            </w:r>
            <w:r w:rsidRPr="00FB6CD5">
              <w:rPr>
                <w:sz w:val="20"/>
                <w:szCs w:val="20"/>
              </w:rPr>
              <w:t xml:space="preserve"> | </w:t>
            </w:r>
            <w:r w:rsidRPr="00FB6CD5">
              <w:rPr>
                <w:b/>
                <w:sz w:val="20"/>
                <w:szCs w:val="20"/>
              </w:rPr>
              <w:t>Bar and Staff</w:t>
            </w:r>
            <w:r w:rsidRPr="00FB6CD5">
              <w:rPr>
                <w:sz w:val="20"/>
                <w:szCs w:val="20"/>
              </w:rPr>
              <w:t xml:space="preserve"> | </w:t>
            </w:r>
            <w:r w:rsidRPr="00FB6CD5">
              <w:rPr>
                <w:b/>
                <w:sz w:val="20"/>
                <w:szCs w:val="20"/>
              </w:rPr>
              <w:t>Cliff Bell’s</w:t>
            </w:r>
          </w:p>
          <w:p w:rsidR="00EB066F" w:rsidRDefault="00736396" w:rsidP="00EB066F">
            <w:pPr>
              <w:pStyle w:val="Text"/>
            </w:pPr>
            <w:r>
              <w:t>Maintained inventory, budget, and slashed costs by 15%. Tracked customer behavior and culture, identifying and converting local trends into sales. Collaborated with chef to customize new drink and food menu pairings.</w:t>
            </w:r>
            <w:r w:rsidR="00024C4F">
              <w:t xml:space="preserve"> Hired and trained new employees, finalized employee schedules. Ensured bar is wellstocked and clean at all times. Documented new and classic drink recipes to streamline employee onboarding and marketing material design.</w:t>
            </w:r>
          </w:p>
          <w:p w:rsidR="00EB066F" w:rsidRPr="00C85112" w:rsidRDefault="00EB066F" w:rsidP="00EB066F">
            <w:pPr>
              <w:autoSpaceDE w:val="0"/>
              <w:autoSpaceDN w:val="0"/>
              <w:adjustRightInd w:val="0"/>
              <w:rPr>
                <w:b/>
              </w:rPr>
            </w:pPr>
            <w:r>
              <w:rPr>
                <w:b/>
              </w:rPr>
              <w:t>11/06</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09/12</w:t>
            </w:r>
          </w:p>
          <w:p w:rsidR="00EB066F" w:rsidRPr="00FB6CD5" w:rsidRDefault="00EB066F" w:rsidP="00EB066F">
            <w:pPr>
              <w:pStyle w:val="Text"/>
              <w:rPr>
                <w:sz w:val="20"/>
                <w:szCs w:val="20"/>
              </w:rPr>
            </w:pPr>
            <w:r w:rsidRPr="00FB6CD5">
              <w:rPr>
                <w:b/>
                <w:sz w:val="20"/>
                <w:szCs w:val="20"/>
              </w:rPr>
              <w:t>Manager</w:t>
            </w:r>
            <w:r w:rsidRPr="00FB6CD5">
              <w:rPr>
                <w:sz w:val="20"/>
                <w:szCs w:val="20"/>
              </w:rPr>
              <w:t xml:space="preserve"> | </w:t>
            </w:r>
            <w:r w:rsidRPr="00FB6CD5">
              <w:rPr>
                <w:b/>
                <w:sz w:val="20"/>
                <w:szCs w:val="20"/>
              </w:rPr>
              <w:t>Bar and Staff</w:t>
            </w:r>
            <w:r w:rsidRPr="00FB6CD5">
              <w:rPr>
                <w:sz w:val="20"/>
                <w:szCs w:val="20"/>
              </w:rPr>
              <w:t xml:space="preserve"> | </w:t>
            </w:r>
            <w:r w:rsidRPr="00FB6CD5">
              <w:rPr>
                <w:b/>
                <w:sz w:val="20"/>
                <w:szCs w:val="20"/>
              </w:rPr>
              <w:t>BD’s Mongolian Grill</w:t>
            </w:r>
          </w:p>
          <w:p w:rsidR="00EB066F" w:rsidRDefault="00024C4F" w:rsidP="00EB066F">
            <w:pPr>
              <w:pStyle w:val="Text"/>
            </w:pPr>
            <w:r>
              <w:t>Same as Cliff Bell’s, but I enlivened the bar by driving transformation from a franchise bar that contracted national beer brands to focus on local Detroit and Michigan made craft beers. Increased sales by 20% in 2010.</w:t>
            </w:r>
          </w:p>
          <w:p w:rsidR="00EB066F" w:rsidRPr="00C85112" w:rsidRDefault="00EB066F" w:rsidP="00EB066F">
            <w:pPr>
              <w:autoSpaceDE w:val="0"/>
              <w:autoSpaceDN w:val="0"/>
              <w:adjustRightInd w:val="0"/>
              <w:rPr>
                <w:b/>
              </w:rPr>
            </w:pPr>
            <w:r>
              <w:rPr>
                <w:b/>
              </w:rPr>
              <w:t>09/05</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12/06</w:t>
            </w:r>
          </w:p>
          <w:p w:rsidR="00EB066F" w:rsidRPr="00FB6CD5" w:rsidRDefault="00EB066F" w:rsidP="00EB066F">
            <w:pPr>
              <w:pStyle w:val="Text"/>
              <w:rPr>
                <w:sz w:val="20"/>
                <w:szCs w:val="20"/>
              </w:rPr>
            </w:pPr>
            <w:r w:rsidRPr="00FB6CD5">
              <w:rPr>
                <w:b/>
                <w:sz w:val="20"/>
                <w:szCs w:val="20"/>
              </w:rPr>
              <w:t>Pvt. Party Bartender and Instructor</w:t>
            </w:r>
            <w:r w:rsidRPr="00FB6CD5">
              <w:rPr>
                <w:sz w:val="20"/>
                <w:szCs w:val="20"/>
              </w:rPr>
              <w:t xml:space="preserve"> | </w:t>
            </w:r>
            <w:r w:rsidR="00FB6CD5" w:rsidRPr="00FB6CD5">
              <w:rPr>
                <w:b/>
                <w:sz w:val="20"/>
                <w:szCs w:val="20"/>
              </w:rPr>
              <w:t>Hospitality</w:t>
            </w:r>
            <w:r w:rsidRPr="00FB6CD5">
              <w:rPr>
                <w:sz w:val="20"/>
                <w:szCs w:val="20"/>
              </w:rPr>
              <w:t xml:space="preserve"> | </w:t>
            </w:r>
            <w:r w:rsidRPr="00FB6CD5">
              <w:rPr>
                <w:b/>
                <w:sz w:val="20"/>
                <w:szCs w:val="20"/>
              </w:rPr>
              <w:t>ABC Bartending</w:t>
            </w:r>
          </w:p>
          <w:p w:rsidR="00EB066F" w:rsidRDefault="00024C4F" w:rsidP="00EB066F">
            <w:pPr>
              <w:pStyle w:val="Text"/>
            </w:pPr>
            <w:r>
              <w:t>Trained and certified ove</w:t>
            </w:r>
            <w:r w:rsidR="00157262">
              <w:t>r 100 bartenders. Established relationships with celebrities and business owners to acquire new business.</w:t>
            </w:r>
          </w:p>
          <w:p w:rsidR="00EB066F" w:rsidRPr="00C85112" w:rsidRDefault="00EB066F" w:rsidP="00EB066F">
            <w:pPr>
              <w:autoSpaceDE w:val="0"/>
              <w:autoSpaceDN w:val="0"/>
              <w:adjustRightInd w:val="0"/>
              <w:rPr>
                <w:b/>
              </w:rPr>
            </w:pPr>
            <w:r>
              <w:rPr>
                <w:b/>
              </w:rPr>
              <w:t>06/02</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09/05</w:t>
            </w:r>
          </w:p>
          <w:p w:rsidR="00EB066F" w:rsidRPr="00FB6CD5" w:rsidRDefault="00EB066F" w:rsidP="00EB066F">
            <w:pPr>
              <w:pStyle w:val="Text"/>
              <w:rPr>
                <w:b/>
                <w:sz w:val="20"/>
                <w:szCs w:val="20"/>
              </w:rPr>
            </w:pPr>
            <w:r w:rsidRPr="00FB6CD5">
              <w:rPr>
                <w:b/>
                <w:sz w:val="20"/>
                <w:szCs w:val="20"/>
              </w:rPr>
              <w:t>EDM Operator</w:t>
            </w:r>
            <w:r w:rsidRPr="00FB6CD5">
              <w:rPr>
                <w:sz w:val="20"/>
                <w:szCs w:val="20"/>
              </w:rPr>
              <w:t xml:space="preserve"> </w:t>
            </w:r>
            <w:r w:rsidRPr="00FB6CD5">
              <w:rPr>
                <w:sz w:val="20"/>
                <w:szCs w:val="20"/>
              </w:rPr>
              <w:t xml:space="preserve">| </w:t>
            </w:r>
            <w:r w:rsidRPr="00FB6CD5">
              <w:rPr>
                <w:b/>
                <w:sz w:val="20"/>
                <w:szCs w:val="20"/>
              </w:rPr>
              <w:t>Production</w:t>
            </w:r>
            <w:r w:rsidRPr="00FB6CD5">
              <w:rPr>
                <w:sz w:val="20"/>
                <w:szCs w:val="20"/>
              </w:rPr>
              <w:t xml:space="preserve"> | </w:t>
            </w:r>
            <w:r w:rsidRPr="00FB6CD5">
              <w:rPr>
                <w:b/>
                <w:sz w:val="20"/>
                <w:szCs w:val="20"/>
              </w:rPr>
              <w:t>Raycon Corp.</w:t>
            </w:r>
          </w:p>
          <w:p w:rsidR="00EB066F" w:rsidRDefault="00157262" w:rsidP="00EB066F">
            <w:pPr>
              <w:pStyle w:val="Text"/>
            </w:pPr>
            <w:r>
              <w:t>Produced “checkplates”. Shattered productivity expectations.</w:t>
            </w:r>
          </w:p>
          <w:p w:rsidR="00EB066F" w:rsidRPr="00C85112" w:rsidRDefault="00EB066F" w:rsidP="00EB066F">
            <w:pPr>
              <w:autoSpaceDE w:val="0"/>
              <w:autoSpaceDN w:val="0"/>
              <w:adjustRightInd w:val="0"/>
              <w:rPr>
                <w:b/>
              </w:rPr>
            </w:pPr>
            <w:r>
              <w:rPr>
                <w:b/>
              </w:rPr>
              <w:t>06/00</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06/02</w:t>
            </w:r>
          </w:p>
          <w:p w:rsidR="00EB066F" w:rsidRPr="00FB6CD5" w:rsidRDefault="00FB6CD5" w:rsidP="00EB066F">
            <w:pPr>
              <w:pStyle w:val="Text"/>
              <w:rPr>
                <w:sz w:val="20"/>
                <w:szCs w:val="20"/>
              </w:rPr>
            </w:pPr>
            <w:r w:rsidRPr="00FB6CD5">
              <w:rPr>
                <w:b/>
                <w:sz w:val="20"/>
                <w:szCs w:val="20"/>
              </w:rPr>
              <w:t>Special Projects Lead</w:t>
            </w:r>
            <w:r w:rsidR="00EB066F" w:rsidRPr="00FB6CD5">
              <w:rPr>
                <w:sz w:val="20"/>
                <w:szCs w:val="20"/>
              </w:rPr>
              <w:t xml:space="preserve"> | </w:t>
            </w:r>
            <w:r w:rsidRPr="00FB6CD5">
              <w:rPr>
                <w:b/>
                <w:sz w:val="20"/>
                <w:szCs w:val="20"/>
              </w:rPr>
              <w:t>Environmental Svcs.</w:t>
            </w:r>
            <w:r w:rsidR="00EB066F" w:rsidRPr="00FB6CD5">
              <w:rPr>
                <w:sz w:val="20"/>
                <w:szCs w:val="20"/>
              </w:rPr>
              <w:t xml:space="preserve"> | </w:t>
            </w:r>
            <w:r w:rsidR="00EB066F" w:rsidRPr="00FB6CD5">
              <w:rPr>
                <w:b/>
                <w:sz w:val="20"/>
                <w:szCs w:val="20"/>
              </w:rPr>
              <w:t>University of Michigan</w:t>
            </w:r>
            <w:r w:rsidR="00EB066F" w:rsidRPr="00FB6CD5">
              <w:rPr>
                <w:b/>
                <w:sz w:val="20"/>
                <w:szCs w:val="20"/>
              </w:rPr>
              <w:t xml:space="preserve"> Hosp.</w:t>
            </w:r>
          </w:p>
          <w:p w:rsidR="001D6860" w:rsidRDefault="00157262" w:rsidP="00EB066F">
            <w:pPr>
              <w:pStyle w:val="Text"/>
            </w:pPr>
            <w:r>
              <w:t>Trained new employees. Spearheaded special projects cleaning. Strengthened team overall with improved turnaround on cleaning.</w:t>
            </w:r>
          </w:p>
          <w:p w:rsidR="001D6860" w:rsidRPr="00C85112" w:rsidRDefault="001D6860" w:rsidP="001D6860">
            <w:pPr>
              <w:autoSpaceDE w:val="0"/>
              <w:autoSpaceDN w:val="0"/>
              <w:adjustRightInd w:val="0"/>
              <w:rPr>
                <w:b/>
              </w:rPr>
            </w:pPr>
            <w:r>
              <w:rPr>
                <w:b/>
              </w:rPr>
              <w:t>10/97</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07/05</w:t>
            </w:r>
          </w:p>
          <w:p w:rsidR="001D6860" w:rsidRPr="00FB6CD5" w:rsidRDefault="001D6860" w:rsidP="001D6860">
            <w:pPr>
              <w:pStyle w:val="Text"/>
              <w:rPr>
                <w:sz w:val="20"/>
                <w:szCs w:val="20"/>
              </w:rPr>
            </w:pPr>
            <w:r w:rsidRPr="00FB6CD5">
              <w:rPr>
                <w:b/>
                <w:sz w:val="20"/>
                <w:szCs w:val="20"/>
              </w:rPr>
              <w:t>Lead vocals</w:t>
            </w:r>
            <w:r w:rsidRPr="00FB6CD5">
              <w:rPr>
                <w:sz w:val="20"/>
                <w:szCs w:val="20"/>
              </w:rPr>
              <w:t xml:space="preserve"> | </w:t>
            </w:r>
            <w:r w:rsidRPr="00FB6CD5">
              <w:rPr>
                <w:b/>
                <w:sz w:val="20"/>
                <w:szCs w:val="20"/>
              </w:rPr>
              <w:t>Media and Entertainment</w:t>
            </w:r>
            <w:r w:rsidRPr="00FB6CD5">
              <w:rPr>
                <w:sz w:val="20"/>
                <w:szCs w:val="20"/>
              </w:rPr>
              <w:t xml:space="preserve"> | </w:t>
            </w:r>
            <w:r w:rsidRPr="00FB6CD5">
              <w:rPr>
                <w:b/>
                <w:sz w:val="20"/>
                <w:szCs w:val="20"/>
              </w:rPr>
              <w:t>Whelm (band)</w:t>
            </w:r>
          </w:p>
          <w:p w:rsidR="00AD6FA4" w:rsidRPr="00560EA0" w:rsidRDefault="00157262" w:rsidP="00FB6CD5">
            <w:pPr>
              <w:pStyle w:val="Text"/>
            </w:pPr>
            <w:r>
              <w:t>Wrote vocals and melodies. Recorded tracks for 2 studio and 4 live albums. Coordinated tour schedule with band and crew. Interviewed and hired crew. Designed and developed website and e-commerce store. Designed merchandise and marketing materials. Performed in front of thousands of fans.</w:t>
            </w:r>
          </w:p>
        </w:tc>
        <w:tc>
          <w:tcPr>
            <w:tcW w:w="284" w:type="dxa"/>
            <w:vMerge/>
            <w:tcBorders>
              <w:top w:val="single" w:sz="8" w:space="0" w:color="2C3B57" w:themeColor="text2"/>
            </w:tcBorders>
            <w:vAlign w:val="center"/>
          </w:tcPr>
          <w:p w:rsidR="00AD6FA4" w:rsidRDefault="00AD6FA4" w:rsidP="00DF1CB4"/>
        </w:tc>
        <w:tc>
          <w:tcPr>
            <w:tcW w:w="3567" w:type="dxa"/>
            <w:gridSpan w:val="6"/>
            <w:vMerge/>
            <w:shd w:val="clear" w:color="auto" w:fill="CADEE5" w:themeFill="background2"/>
            <w:vAlign w:val="center"/>
          </w:tcPr>
          <w:p w:rsidR="00AD6FA4" w:rsidRDefault="00AD6FA4" w:rsidP="00DF1CB4"/>
        </w:tc>
      </w:tr>
    </w:tbl>
    <w:p w:rsidR="00AB03FA" w:rsidRDefault="00AB03FA" w:rsidP="00DF1CB4"/>
    <w:sectPr w:rsidR="00AB03FA"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690" w:rsidRDefault="00E03690" w:rsidP="00DF1CB4">
      <w:r>
        <w:separator/>
      </w:r>
    </w:p>
  </w:endnote>
  <w:endnote w:type="continuationSeparator" w:id="0">
    <w:p w:rsidR="00E03690" w:rsidRDefault="00E03690"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1" w:usb1="00000000" w:usb2="00000000" w:usb3="00000000" w:csb0="00000003"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690" w:rsidRDefault="00E03690" w:rsidP="00DF1CB4">
      <w:r>
        <w:separator/>
      </w:r>
    </w:p>
  </w:footnote>
  <w:footnote w:type="continuationSeparator" w:id="0">
    <w:p w:rsidR="00E03690" w:rsidRDefault="00E03690"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32"/>
    <w:rsid w:val="0002431B"/>
    <w:rsid w:val="00024C4F"/>
    <w:rsid w:val="00033118"/>
    <w:rsid w:val="00055416"/>
    <w:rsid w:val="000D06B8"/>
    <w:rsid w:val="00125D32"/>
    <w:rsid w:val="00150985"/>
    <w:rsid w:val="00157262"/>
    <w:rsid w:val="001A6180"/>
    <w:rsid w:val="001D6860"/>
    <w:rsid w:val="00241D3F"/>
    <w:rsid w:val="002B73E2"/>
    <w:rsid w:val="002D3AB8"/>
    <w:rsid w:val="00316FF8"/>
    <w:rsid w:val="00350404"/>
    <w:rsid w:val="00371388"/>
    <w:rsid w:val="00413477"/>
    <w:rsid w:val="00426F26"/>
    <w:rsid w:val="00452D97"/>
    <w:rsid w:val="004A586E"/>
    <w:rsid w:val="004C3F29"/>
    <w:rsid w:val="00560EA0"/>
    <w:rsid w:val="005E09DE"/>
    <w:rsid w:val="005F5561"/>
    <w:rsid w:val="00680892"/>
    <w:rsid w:val="006C60E6"/>
    <w:rsid w:val="00736396"/>
    <w:rsid w:val="007859D4"/>
    <w:rsid w:val="007A221D"/>
    <w:rsid w:val="009722DF"/>
    <w:rsid w:val="009835F5"/>
    <w:rsid w:val="00984D15"/>
    <w:rsid w:val="00A520FA"/>
    <w:rsid w:val="00A659E1"/>
    <w:rsid w:val="00A940FD"/>
    <w:rsid w:val="00AB03FA"/>
    <w:rsid w:val="00AD0DDD"/>
    <w:rsid w:val="00AD6FA4"/>
    <w:rsid w:val="00B41444"/>
    <w:rsid w:val="00B643E8"/>
    <w:rsid w:val="00B67AD4"/>
    <w:rsid w:val="00B867FB"/>
    <w:rsid w:val="00BD4723"/>
    <w:rsid w:val="00C35935"/>
    <w:rsid w:val="00C85112"/>
    <w:rsid w:val="00D06709"/>
    <w:rsid w:val="00D71984"/>
    <w:rsid w:val="00D74C88"/>
    <w:rsid w:val="00DF1CB4"/>
    <w:rsid w:val="00E03690"/>
    <w:rsid w:val="00E14266"/>
    <w:rsid w:val="00EB0172"/>
    <w:rsid w:val="00EB066F"/>
    <w:rsid w:val="00F15EAA"/>
    <w:rsid w:val="00FA4DB0"/>
    <w:rsid w:val="00FB6CD5"/>
    <w:rsid w:val="00FD6F51"/>
    <w:rsid w:val="00FF1269"/>
    <w:rsid w:val="00FF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1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character" w:styleId="Hyperlink">
    <w:name w:val="Hyperlink"/>
    <w:basedOn w:val="DefaultParagraphFont"/>
    <w:uiPriority w:val="99"/>
    <w:semiHidden/>
    <w:rsid w:val="00B867FB"/>
    <w:rPr>
      <w:color w:val="0563C1" w:themeColor="hyperlink"/>
      <w:u w:val="single"/>
    </w:rPr>
  </w:style>
  <w:style w:type="paragraph" w:styleId="NormalWeb">
    <w:name w:val="Normal (Web)"/>
    <w:basedOn w:val="Normal"/>
    <w:uiPriority w:val="99"/>
    <w:semiHidden/>
    <w:unhideWhenUsed/>
    <w:rsid w:val="004C3F2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4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spacegrant.org/fall-conference/2020-fall-conference-presentation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trs.nasa.gov/api/citations/20205004039/downloads/UMich_SSERVI%20XH20_FinalPresentatio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45/347606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61180788_Navigating_the_openclosed_spectrum_the_need_for_layered_access_in_platforms_for_generative_justice" TargetMode="External"/><Relationship Id="rId5" Type="http://schemas.openxmlformats.org/officeDocument/2006/relationships/numbering" Target="numbering.xml"/><Relationship Id="rId15" Type="http://schemas.openxmlformats.org/officeDocument/2006/relationships/hyperlink" Target="https://uxdesign.cc/use-heuristic-evaluations-prior-to-usability-testing-to-improve-roi-2d6d6865dd1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8BniDRXN1QAHjEQ33XqXnufrHKhOXi8V/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vin\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CC6EEF2F804BB59CEC17D782330AD2"/>
        <w:category>
          <w:name w:val="General"/>
          <w:gallery w:val="placeholder"/>
        </w:category>
        <w:types>
          <w:type w:val="bbPlcHdr"/>
        </w:types>
        <w:behaviors>
          <w:behavior w:val="content"/>
        </w:behaviors>
        <w:guid w:val="{EB64D76B-BABF-423F-8FD6-97B0D9FD5BFF}"/>
      </w:docPartPr>
      <w:docPartBody>
        <w:p w:rsidR="00000000" w:rsidRDefault="00191666">
          <w:pPr>
            <w:pStyle w:val="1ECC6EEF2F804BB59CEC17D782330AD2"/>
          </w:pPr>
          <w:r w:rsidRPr="00AD0DDD">
            <w:t>Education</w:t>
          </w:r>
        </w:p>
      </w:docPartBody>
    </w:docPart>
    <w:docPart>
      <w:docPartPr>
        <w:name w:val="4BEA7D2A97624F26A03BF5401265961C"/>
        <w:category>
          <w:name w:val="General"/>
          <w:gallery w:val="placeholder"/>
        </w:category>
        <w:types>
          <w:type w:val="bbPlcHdr"/>
        </w:types>
        <w:behaviors>
          <w:behavior w:val="content"/>
        </w:behaviors>
        <w:guid w:val="{57778D9D-A14E-4AC2-83C1-9F1F109FA41C}"/>
      </w:docPartPr>
      <w:docPartBody>
        <w:p w:rsidR="00000000" w:rsidRDefault="00191666">
          <w:pPr>
            <w:pStyle w:val="4BEA7D2A97624F26A03BF5401265961C"/>
          </w:pPr>
          <w:r w:rsidRPr="00A520FA">
            <w:rPr>
              <w:noProof/>
              <w:lang w:eastAsia="en-AU"/>
            </w:rPr>
            <w:t>KEY SKILLS</w:t>
          </w:r>
        </w:p>
      </w:docPartBody>
    </w:docPart>
    <w:docPart>
      <w:docPartPr>
        <w:name w:val="858557D3620741B8A9FBB04F55BCA07D"/>
        <w:category>
          <w:name w:val="General"/>
          <w:gallery w:val="placeholder"/>
        </w:category>
        <w:types>
          <w:type w:val="bbPlcHdr"/>
        </w:types>
        <w:behaviors>
          <w:behavior w:val="content"/>
        </w:behaviors>
        <w:guid w:val="{1B334ED6-B415-4113-89F7-C44D9A931817}"/>
      </w:docPartPr>
      <w:docPartBody>
        <w:p w:rsidR="00000000" w:rsidRDefault="00191666">
          <w:pPr>
            <w:pStyle w:val="858557D3620741B8A9FBB04F55BCA07D"/>
          </w:pPr>
          <w:r w:rsidRPr="00560EA0">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1"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C7"/>
    <w:rsid w:val="00191666"/>
    <w:rsid w:val="0099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D500006C1454096B425D5357107AB">
    <w:name w:val="C43D500006C1454096B425D5357107AB"/>
  </w:style>
  <w:style w:type="paragraph" w:customStyle="1" w:styleId="83060D5E8BA642C2A7EF30A6E6DF610D">
    <w:name w:val="83060D5E8BA642C2A7EF30A6E6DF610D"/>
  </w:style>
  <w:style w:type="paragraph" w:customStyle="1" w:styleId="73D64DBDE1144F589F0AC1D7AE023E75">
    <w:name w:val="73D64DBDE1144F589F0AC1D7AE023E75"/>
  </w:style>
  <w:style w:type="paragraph" w:customStyle="1" w:styleId="13CF69A73AE34B9398BAD6984C1734CD">
    <w:name w:val="13CF69A73AE34B9398BAD6984C1734CD"/>
  </w:style>
  <w:style w:type="paragraph" w:customStyle="1" w:styleId="EDDF943F7D334F4987874027EB810279">
    <w:name w:val="EDDF943F7D334F4987874027EB810279"/>
  </w:style>
  <w:style w:type="paragraph" w:customStyle="1" w:styleId="A498F79C6D3E4DFDACA0A439350AEE79">
    <w:name w:val="A498F79C6D3E4DFDACA0A439350AEE79"/>
  </w:style>
  <w:style w:type="paragraph" w:customStyle="1" w:styleId="00E3F5DF92DC41A4BB87D74D7F7C0F31">
    <w:name w:val="00E3F5DF92DC41A4BB87D74D7F7C0F31"/>
  </w:style>
  <w:style w:type="paragraph" w:customStyle="1" w:styleId="1ECC6EEF2F804BB59CEC17D782330AD2">
    <w:name w:val="1ECC6EEF2F804BB59CEC17D782330AD2"/>
  </w:style>
  <w:style w:type="paragraph" w:customStyle="1" w:styleId="698DA6334565481E86CCE8DB3DDB1DB0">
    <w:name w:val="698DA6334565481E86CCE8DB3DDB1DB0"/>
  </w:style>
  <w:style w:type="paragraph" w:customStyle="1" w:styleId="6A31C79F58214121980DEC5100865D31">
    <w:name w:val="6A31C79F58214121980DEC5100865D31"/>
  </w:style>
  <w:style w:type="paragraph" w:customStyle="1" w:styleId="DE8B86DE4EE143CC9859C4C518461395">
    <w:name w:val="DE8B86DE4EE143CC9859C4C518461395"/>
  </w:style>
  <w:style w:type="paragraph" w:customStyle="1" w:styleId="D6A8BEB8B06645F08042BE9E2B3C442F">
    <w:name w:val="D6A8BEB8B06645F08042BE9E2B3C442F"/>
  </w:style>
  <w:style w:type="paragraph" w:customStyle="1" w:styleId="D706D7336BE349FDABADC1D7D7757817">
    <w:name w:val="D706D7336BE349FDABADC1D7D7757817"/>
  </w:style>
  <w:style w:type="paragraph" w:customStyle="1" w:styleId="4BEA7D2A97624F26A03BF5401265961C">
    <w:name w:val="4BEA7D2A97624F26A03BF5401265961C"/>
  </w:style>
  <w:style w:type="paragraph" w:styleId="ListParagraph">
    <w:name w:val="List Paragraph"/>
    <w:basedOn w:val="Normal"/>
    <w:uiPriority w:val="6"/>
    <w:qFormat/>
    <w:pPr>
      <w:numPr>
        <w:numId w:val="1"/>
      </w:numPr>
      <w:spacing w:before="80" w:after="0" w:line="360" w:lineRule="auto"/>
      <w:ind w:left="527" w:hanging="357"/>
      <w:contextualSpacing/>
    </w:pPr>
    <w:rPr>
      <w:rFonts w:ascii="Gill Sans MT" w:eastAsiaTheme="minorHAnsi" w:hAnsi="Gill Sans MT" w:cs="Times New Roman (Body CS)"/>
      <w:caps/>
      <w:color w:val="000000" w:themeColor="text1"/>
      <w:szCs w:val="24"/>
    </w:rPr>
  </w:style>
  <w:style w:type="paragraph" w:customStyle="1" w:styleId="83921B477A6147BD80EADCD19830D856">
    <w:name w:val="83921B477A6147BD80EADCD19830D856"/>
  </w:style>
  <w:style w:type="paragraph" w:customStyle="1" w:styleId="184C7C715E064637A326E34B51ABB152">
    <w:name w:val="184C7C715E064637A326E34B51ABB152"/>
  </w:style>
  <w:style w:type="paragraph" w:customStyle="1" w:styleId="72AB902E0E1947F2BB7112A6F4D6CEB4">
    <w:name w:val="72AB902E0E1947F2BB7112A6F4D6CEB4"/>
  </w:style>
  <w:style w:type="paragraph" w:customStyle="1" w:styleId="858557D3620741B8A9FBB04F55BCA07D">
    <w:name w:val="858557D3620741B8A9FBB04F55BCA07D"/>
  </w:style>
  <w:style w:type="paragraph" w:customStyle="1" w:styleId="443003F51A784E68878ADC1618387B91">
    <w:name w:val="443003F51A784E68878ADC1618387B91"/>
  </w:style>
  <w:style w:type="paragraph" w:customStyle="1" w:styleId="2D37EA340AD6440185E3C21171ED3B85">
    <w:name w:val="2D37EA340AD6440185E3C21171ED3B85"/>
  </w:style>
  <w:style w:type="paragraph" w:customStyle="1" w:styleId="EFDBD0D4B7804A27BA259F5310F3BFFB">
    <w:name w:val="EFDBD0D4B7804A27BA259F5310F3BFFB"/>
  </w:style>
  <w:style w:type="paragraph" w:customStyle="1" w:styleId="CC1C94A56ED949CBAEB5F693AE76C93F">
    <w:name w:val="CC1C94A56ED949CBAEB5F693AE76C93F"/>
  </w:style>
  <w:style w:type="paragraph" w:customStyle="1" w:styleId="61AF1369665E4A068A434EA1091B9CB0">
    <w:name w:val="61AF1369665E4A068A434EA1091B9CB0"/>
  </w:style>
  <w:style w:type="paragraph" w:customStyle="1" w:styleId="463DC74A808140A2BF87AB711E181D86">
    <w:name w:val="463DC74A808140A2BF87AB711E181D86"/>
  </w:style>
  <w:style w:type="paragraph" w:customStyle="1" w:styleId="AEF61AF22B704319BCC85C6E0E46F724">
    <w:name w:val="AEF61AF22B704319BCC85C6E0E46F724"/>
  </w:style>
  <w:style w:type="paragraph" w:customStyle="1" w:styleId="A24F4CE22DB741EEB410177DB6D1D8AE">
    <w:name w:val="A24F4CE22DB741EEB410177DB6D1D8AE"/>
  </w:style>
  <w:style w:type="paragraph" w:customStyle="1" w:styleId="Text">
    <w:name w:val="Text"/>
    <w:basedOn w:val="Normal"/>
    <w:uiPriority w:val="3"/>
    <w:qFormat/>
    <w:pPr>
      <w:spacing w:after="0" w:line="288" w:lineRule="auto"/>
      <w:ind w:left="170" w:right="113"/>
    </w:pPr>
    <w:rPr>
      <w:rFonts w:eastAsiaTheme="minorHAnsi" w:cstheme="minorHAnsi"/>
      <w:color w:val="404040" w:themeColor="text1" w:themeTint="BF"/>
      <w:szCs w:val="24"/>
    </w:rPr>
  </w:style>
  <w:style w:type="paragraph" w:customStyle="1" w:styleId="BB2B253C60B540B3810CA2EFC207D5FF">
    <w:name w:val="BB2B253C60B540B3810CA2EFC207D5FF"/>
  </w:style>
  <w:style w:type="paragraph" w:customStyle="1" w:styleId="B65D31C989B6461DB74532DBF80A8077">
    <w:name w:val="B65D31C989B6461DB74532DBF80A8077"/>
  </w:style>
  <w:style w:type="paragraph" w:customStyle="1" w:styleId="4C62058EC48C46C3925412920A8356D5">
    <w:name w:val="4C62058EC48C46C3925412920A8356D5"/>
  </w:style>
  <w:style w:type="paragraph" w:customStyle="1" w:styleId="5D6D069432834DCC99C4D2109A75C807">
    <w:name w:val="5D6D069432834DCC99C4D2109A75C807"/>
    <w:rsid w:val="00990FC7"/>
  </w:style>
  <w:style w:type="paragraph" w:customStyle="1" w:styleId="1B6B91D84D5346A9808446E49EACF719">
    <w:name w:val="1B6B91D84D5346A9808446E49EACF719"/>
    <w:rsid w:val="00990FC7"/>
  </w:style>
  <w:style w:type="paragraph" w:customStyle="1" w:styleId="6C13E451C0E149A3BBB7E94B6A4D5B6A">
    <w:name w:val="6C13E451C0E149A3BBB7E94B6A4D5B6A"/>
    <w:rsid w:val="00990FC7"/>
  </w:style>
  <w:style w:type="paragraph" w:customStyle="1" w:styleId="B6EBD03DD96D4D2EB0C66D637BB92418">
    <w:name w:val="B6EBD03DD96D4D2EB0C66D637BB92418"/>
    <w:rsid w:val="00990FC7"/>
  </w:style>
  <w:style w:type="paragraph" w:customStyle="1" w:styleId="261A8D5D2A3942778AB3BC8C9EC2B57F">
    <w:name w:val="261A8D5D2A3942778AB3BC8C9EC2B57F"/>
    <w:rsid w:val="00990FC7"/>
  </w:style>
  <w:style w:type="paragraph" w:customStyle="1" w:styleId="940C134B72C54B23A657B43F4356B4EB">
    <w:name w:val="940C134B72C54B23A657B43F4356B4EB"/>
    <w:rsid w:val="00990FC7"/>
  </w:style>
  <w:style w:type="paragraph" w:customStyle="1" w:styleId="FC9E8EE06C8644AF95F5F79C252701F3">
    <w:name w:val="FC9E8EE06C8644AF95F5F79C252701F3"/>
    <w:rsid w:val="00990FC7"/>
  </w:style>
  <w:style w:type="paragraph" w:customStyle="1" w:styleId="123064DF9231491687A084AF8100B11D">
    <w:name w:val="123064DF9231491687A084AF8100B11D"/>
    <w:rsid w:val="00990FC7"/>
  </w:style>
  <w:style w:type="paragraph" w:customStyle="1" w:styleId="B3C921EC17CC421683681AF629374E38">
    <w:name w:val="B3C921EC17CC421683681AF629374E38"/>
    <w:rsid w:val="00990FC7"/>
  </w:style>
  <w:style w:type="paragraph" w:customStyle="1" w:styleId="A3302F560FDE4FE68D45651D3664EBDB">
    <w:name w:val="A3302F560FDE4FE68D45651D3664EBDB"/>
    <w:rsid w:val="00990FC7"/>
  </w:style>
  <w:style w:type="paragraph" w:customStyle="1" w:styleId="7122864B7BB34F1F8ABCB0687F8F79EA">
    <w:name w:val="7122864B7BB34F1F8ABCB0687F8F79EA"/>
    <w:rsid w:val="00990FC7"/>
  </w:style>
  <w:style w:type="paragraph" w:customStyle="1" w:styleId="F9E494A14D1A4DF485710FF7F45E100C">
    <w:name w:val="F9E494A14D1A4DF485710FF7F45E100C"/>
    <w:rsid w:val="00990FC7"/>
  </w:style>
  <w:style w:type="paragraph" w:customStyle="1" w:styleId="8EAFD55F39BE48BF9FD7CFF1CA529CBC">
    <w:name w:val="8EAFD55F39BE48BF9FD7CFF1CA529CBC"/>
    <w:rsid w:val="00990FC7"/>
  </w:style>
  <w:style w:type="paragraph" w:customStyle="1" w:styleId="10B8941FC3914A2C9C989E49CF9C02D7">
    <w:name w:val="10B8941FC3914A2C9C989E49CF9C02D7"/>
    <w:rsid w:val="00990FC7"/>
  </w:style>
  <w:style w:type="paragraph" w:customStyle="1" w:styleId="DE4FA8EC581C45FCB3E746951922D9BA">
    <w:name w:val="DE4FA8EC581C45FCB3E746951922D9BA"/>
    <w:rsid w:val="00990FC7"/>
  </w:style>
  <w:style w:type="paragraph" w:customStyle="1" w:styleId="61047205835B4B00A96A06430BB4E8C1">
    <w:name w:val="61047205835B4B00A96A06430BB4E8C1"/>
    <w:rsid w:val="00990FC7"/>
  </w:style>
  <w:style w:type="paragraph" w:customStyle="1" w:styleId="F06ED3BA292940A5A8CC5EBA4693BF88">
    <w:name w:val="F06ED3BA292940A5A8CC5EBA4693BF88"/>
    <w:rsid w:val="00990FC7"/>
  </w:style>
  <w:style w:type="paragraph" w:customStyle="1" w:styleId="DAF32FBD7731460BB043002AC4EC1FBA">
    <w:name w:val="DAF32FBD7731460BB043002AC4EC1FBA"/>
    <w:rsid w:val="00990FC7"/>
  </w:style>
  <w:style w:type="paragraph" w:customStyle="1" w:styleId="72CB381D2E9A41DB93C00F433EF02BC3">
    <w:name w:val="72CB381D2E9A41DB93C00F433EF02BC3"/>
    <w:rsid w:val="00990FC7"/>
  </w:style>
  <w:style w:type="paragraph" w:customStyle="1" w:styleId="68714315055C455494EB077776EF171F">
    <w:name w:val="68714315055C455494EB077776EF171F"/>
    <w:rsid w:val="00990F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F5492F-78CD-488D-A6CE-1C224029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Organized modern resume.dotx</Template>
  <TotalTime>0</TotalTime>
  <Pages>3</Pages>
  <Words>1200</Words>
  <Characters>7853</Characters>
  <Application>Microsoft Office Word</Application>
  <DocSecurity>0</DocSecurity>
  <Lines>186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2022-10-28T20:04:00Z</dcterms:created>
  <dcterms:modified xsi:type="dcterms:W3CDTF">2022-10-28T20:04:00Z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