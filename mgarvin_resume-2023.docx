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347D" w14:textId="77777777" w:rsidR="00D70063" w:rsidRPr="008004F9" w:rsidRDefault="00D70063" w:rsidP="00D70063">
      <w:pPr>
        <w:pStyle w:val="Heading3"/>
        <w:rPr>
          <w:color w:val="auto"/>
        </w:rPr>
      </w:pPr>
      <w:r w:rsidRPr="008004F9">
        <w:rPr>
          <w:noProof/>
          <w:color w:val="auto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611CA4DD" wp14:editId="1C70BB8A">
                <wp:simplePos x="0" y="0"/>
                <wp:positionH relativeFrom="page">
                  <wp:posOffset>681990</wp:posOffset>
                </wp:positionH>
                <wp:positionV relativeFrom="margin">
                  <wp:posOffset>0</wp:posOffset>
                </wp:positionV>
                <wp:extent cx="2148840" cy="859536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595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FE0A" w14:textId="2773D3AF" w:rsidR="00187B92" w:rsidRDefault="00F6135B" w:rsidP="00486E5D"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 w:rsidRPr="008004F9">
                              <w:rPr>
                                <w:color w:val="auto"/>
                              </w:rPr>
                              <w:t>MATT GARVIN</w:t>
                            </w:r>
                          </w:p>
                          <w:p w14:paraId="1CA515DF" w14:textId="7F4DF7E6" w:rsidR="008004F9" w:rsidRDefault="00000000" w:rsidP="00556717">
                            <w:pPr>
                              <w:pStyle w:val="Subtitle"/>
                              <w:spacing w:after="320"/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"file:///C:\\Users\\mtthw\\Downloads\\mtthwx.com"</w:instrText>
                            </w:r>
                            <w:r>
                              <w:fldChar w:fldCharType="separate"/>
                            </w:r>
                            <w:r w:rsidR="008004F9" w:rsidRPr="007C4202"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mtthwx.com</w:t>
                            </w: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6D2C34A1" w14:textId="6AF05348" w:rsidR="00454D8F" w:rsidRPr="008004F9" w:rsidRDefault="00454D8F" w:rsidP="00556717">
                            <w:pPr>
                              <w:pStyle w:val="Subtitle"/>
                              <w:spacing w:after="3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Style w:val="Hyperlink"/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mtthwgrvn@gmail.com</w:t>
                            </w:r>
                          </w:p>
                          <w:p w14:paraId="0444D359" w14:textId="77777777" w:rsidR="00D70063" w:rsidRPr="008004F9" w:rsidRDefault="00F6135B" w:rsidP="00D70063">
                            <w:pPr>
                              <w:pStyle w:val="Heading1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KEY SKILLS</w:t>
                            </w:r>
                          </w:p>
                          <w:p w14:paraId="500B5D00" w14:textId="65F99533" w:rsidR="00A255A9" w:rsidRPr="008004F9" w:rsidRDefault="00357E05" w:rsidP="00F6135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Research planning and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Remote and in-person research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Interview and survey design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Data analysis and visualization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Design Thinking and Systems Thinking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Wireframes, Prototyping, and UX Design</w:t>
                            </w:r>
                            <w:r w:rsidR="00A255A9">
                              <w:rPr>
                                <w:sz w:val="20"/>
                                <w:szCs w:val="20"/>
                              </w:rPr>
                              <w:br/>
                              <w:t>Experience and Brand Strategy</w:t>
                            </w:r>
                          </w:p>
                          <w:p w14:paraId="6754CC0B" w14:textId="626D6F55" w:rsidR="00D4187F" w:rsidRPr="008004F9" w:rsidRDefault="00454D8F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auto"/>
                                <w:sz w:val="24"/>
                                <w:szCs w:val="24"/>
                              </w:rPr>
                              <w:t>Tools</w:t>
                            </w:r>
                          </w:p>
                          <w:p w14:paraId="64932BB7" w14:textId="17AA249E" w:rsidR="00454D8F" w:rsidRPr="008004F9" w:rsidRDefault="00454D8F" w:rsidP="00D4187F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XD, Figma,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Invision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Sketch, Marvel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Dovetail, Obsidian, Axure,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Justinmind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Maze, Miro/Mural, Hotjar, Usertesting.com, R, Python, Google Analytics, Tableau, Qualtrics, SurveyMonkey, Tremendous</w:t>
                            </w:r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GitHub,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CodePen</w:t>
                            </w:r>
                            <w:proofErr w:type="spellEnd"/>
                            <w:r w:rsidR="00357E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57E05">
                              <w:rPr>
                                <w:sz w:val="20"/>
                                <w:szCs w:val="20"/>
                              </w:rPr>
                              <w:t>Zepel</w:t>
                            </w:r>
                            <w:r w:rsidR="00FE7042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 xml:space="preserve">, Office, </w:t>
                            </w:r>
                            <w:proofErr w:type="spellStart"/>
                            <w:r w:rsidR="00FE7042">
                              <w:rPr>
                                <w:sz w:val="20"/>
                                <w:szCs w:val="20"/>
                              </w:rPr>
                              <w:t>GSuite</w:t>
                            </w:r>
                            <w:proofErr w:type="spellEnd"/>
                            <w:r w:rsidR="00FE7042">
                              <w:rPr>
                                <w:sz w:val="20"/>
                                <w:szCs w:val="20"/>
                              </w:rPr>
                              <w:t>, Adobe CC, Loom</w:t>
                            </w:r>
                            <w:r w:rsidR="00BA73CF">
                              <w:rPr>
                                <w:sz w:val="20"/>
                                <w:szCs w:val="20"/>
                              </w:rPr>
                              <w:t>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7A68CD2" w14:textId="78BBAD18" w:rsidR="00C064BF" w:rsidRPr="00C064BF" w:rsidRDefault="00476E57" w:rsidP="00C064BF">
                            <w:pPr>
                              <w:pStyle w:val="Heading2"/>
                              <w:rPr>
                                <w:rStyle w:val="TitleChar"/>
                                <w:caps/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10A9690" w14:textId="0944136B" w:rsidR="00476E57" w:rsidRPr="00C064BF" w:rsidRDefault="00C064BF" w:rsidP="00476E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t>ms in information</w:t>
                            </w:r>
                            <w:r w:rsidRPr="008004F9">
                              <w:rPr>
                                <w:rStyle w:val="TitleChar"/>
                                <w:b/>
                                <w:color w:val="auto"/>
                                <w:sz w:val="24"/>
                                <w:szCs w:val="24"/>
                              </w:rPr>
                              <w:br/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>University of Michigan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2019</w:t>
                            </w:r>
                            <w:r w:rsidRPr="008004F9">
                              <w:rPr>
                                <w:sz w:val="20"/>
                                <w:szCs w:val="20"/>
                              </w:rPr>
                              <w:t xml:space="preserve"> – 2021</w:t>
                            </w:r>
                            <w:r w:rsidR="00476E57" w:rsidRPr="008004F9">
                              <w:br/>
                            </w:r>
                            <w:r w:rsidR="00476E57"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t>BA IN ANTHROPOLOGY</w:t>
                            </w:r>
                            <w:r w:rsidR="00476E57" w:rsidRPr="008004F9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t>Wayne State University</w:t>
                            </w:r>
                            <w:r w:rsidR="00476E57" w:rsidRPr="008004F9">
                              <w:rPr>
                                <w:sz w:val="20"/>
                                <w:szCs w:val="20"/>
                              </w:rPr>
                              <w:br/>
                              <w:t>2017</w:t>
                            </w:r>
                          </w:p>
                          <w:p w14:paraId="6E3F089F" w14:textId="24D819C7" w:rsidR="00D4187F" w:rsidRPr="008004F9" w:rsidRDefault="00852CA8" w:rsidP="00D4187F">
                            <w:pPr>
                              <w:pStyle w:val="Heading2"/>
                              <w:rPr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004F9">
                              <w:rPr>
                                <w:color w:val="auto"/>
                                <w:sz w:val="24"/>
                                <w:szCs w:val="24"/>
                              </w:rPr>
                              <w:t>certificat</w:t>
                            </w:r>
                            <w:r w:rsidR="009D73C6">
                              <w:rPr>
                                <w:color w:val="auto"/>
                                <w:sz w:val="24"/>
                                <w:szCs w:val="24"/>
                              </w:rPr>
                              <w:t>es</w:t>
                            </w:r>
                          </w:p>
                          <w:p w14:paraId="033AB4B3" w14:textId="77777777" w:rsidR="00D4187F" w:rsidRPr="008004F9" w:rsidRDefault="00852CA8" w:rsidP="00852CA8">
                            <w:pPr>
                              <w:pStyle w:val="Heading2"/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ixdf: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UX Mgmt Strategy &amp; Tactics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User Research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Design Thinking</w:t>
                            </w:r>
                            <w:r w:rsidR="00D4187F"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AR/VR </w:t>
                            </w:r>
                            <w:r w:rsidR="00D4187F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HCI • User Experience</w:t>
                            </w:r>
                          </w:p>
                          <w:p w14:paraId="03581D29" w14:textId="77777777" w:rsidR="00852CA8" w:rsidRPr="008004F9" w:rsidRDefault="00852CA8" w:rsidP="00852CA8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uminn: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User research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prototyping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ui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 w:rsidR="00B349C1"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evaluating ui</w:t>
                            </w:r>
                          </w:p>
                          <w:p w14:paraId="0E648222" w14:textId="77777777" w:rsidR="00CA7642" w:rsidRPr="008004F9" w:rsidRDefault="00CA7642" w:rsidP="00CA7642">
                            <w:pPr>
                              <w:pStyle w:val="Heading2"/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004F9">
                              <w:rPr>
                                <w:b/>
                                <w:color w:val="auto"/>
                                <w:sz w:val="24"/>
                                <w:szCs w:val="24"/>
                              </w:rPr>
                              <w:t xml:space="preserve">calart: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  <w:lang w:eastAsia="bg-BG"/>
                              </w:rPr>
                              <w:t xml:space="preserve"> image making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typography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history of graphic design</w:t>
                            </w:r>
                            <w:r w:rsidRPr="008004F9">
                              <w:rPr>
                                <w:rFonts w:ascii="Calibri Light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4F9">
                              <w:rPr>
                                <w:rFonts w:ascii="Calibri Light" w:eastAsia="Times New Roman" w:hAnsi="Calibri Light" w:cs="Calibri Light"/>
                                <w:color w:val="auto"/>
                                <w:sz w:val="20"/>
                                <w:szCs w:val="20"/>
                              </w:rPr>
                              <w:t>• fundamentals of graphic design</w:t>
                            </w:r>
                          </w:p>
                          <w:p w14:paraId="40E117CF" w14:textId="77777777" w:rsidR="00CA7642" w:rsidRPr="008004F9" w:rsidRDefault="00CA7642" w:rsidP="00D4187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CA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7pt;margin-top:0;width:169.2pt;height:67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" filled="f" stroked="f">
                <v:textbox inset="0,0,0,0">
                  <w:txbxContent>
                    <w:p w14:paraId="15FAFE0A" w14:textId="2773D3AF" w:rsidR="00187B92" w:rsidRDefault="00F6135B" w:rsidP="00486E5D">
                      <w:pPr>
                        <w:pStyle w:val="Title"/>
                        <w:rPr>
                          <w:color w:val="auto"/>
                        </w:rPr>
                      </w:pPr>
                      <w:r w:rsidRPr="008004F9">
                        <w:rPr>
                          <w:color w:val="auto"/>
                        </w:rPr>
                        <w:t>MATT GARVIN</w:t>
                      </w:r>
                    </w:p>
                    <w:p w14:paraId="1CA515DF" w14:textId="7F4DF7E6" w:rsidR="008004F9" w:rsidRDefault="00000000" w:rsidP="00556717">
                      <w:pPr>
                        <w:pStyle w:val="Subtitle"/>
                        <w:spacing w:after="320"/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fldChar w:fldCharType="begin"/>
                      </w:r>
                      <w:r>
                        <w:instrText>HYPERLINK "file:///C:\\Users\\mtthw\\Downloads\\mtthwx.com"</w:instrText>
                      </w:r>
                      <w:r>
                        <w:fldChar w:fldCharType="separate"/>
                      </w:r>
                      <w:r w:rsidR="008004F9" w:rsidRPr="007C4202"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mtthwx.com</w:t>
                      </w: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fldChar w:fldCharType="end"/>
                      </w:r>
                    </w:p>
                    <w:p w14:paraId="6D2C34A1" w14:textId="6AF05348" w:rsidR="00454D8F" w:rsidRPr="008004F9" w:rsidRDefault="00454D8F" w:rsidP="00556717">
                      <w:pPr>
                        <w:pStyle w:val="Subtitle"/>
                        <w:spacing w:after="320"/>
                        <w:rPr>
                          <w:color w:val="auto"/>
                        </w:rPr>
                      </w:pPr>
                      <w:r>
                        <w:rPr>
                          <w:rStyle w:val="Hyperlink"/>
                          <w:rFonts w:asciiTheme="minorHAnsi" w:hAnsiTheme="minorHAnsi" w:cstheme="minorHAnsi"/>
                          <w:sz w:val="20"/>
                          <w:szCs w:val="20"/>
                        </w:rPr>
                        <w:t>mtthwgrvn@gmail.com</w:t>
                      </w:r>
                    </w:p>
                    <w:p w14:paraId="0444D359" w14:textId="77777777" w:rsidR="00D70063" w:rsidRPr="008004F9" w:rsidRDefault="00F6135B" w:rsidP="00D70063">
                      <w:pPr>
                        <w:pStyle w:val="Heading1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KEY SKILLS</w:t>
                      </w:r>
                    </w:p>
                    <w:p w14:paraId="500B5D00" w14:textId="65F99533" w:rsidR="00A255A9" w:rsidRPr="008004F9" w:rsidRDefault="00357E05" w:rsidP="00F6135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Research planning and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Remote and in-person research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Interview and survey design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Data analysis and visualization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Design Thinking and Systems Thinking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Wireframes, Prototyping, and UX Design</w:t>
                      </w:r>
                      <w:r w:rsidR="00A255A9">
                        <w:rPr>
                          <w:sz w:val="20"/>
                          <w:szCs w:val="20"/>
                        </w:rPr>
                        <w:br/>
                        <w:t>Experience and Brand Strategy</w:t>
                      </w:r>
                    </w:p>
                    <w:p w14:paraId="6754CC0B" w14:textId="626D6F55" w:rsidR="00D4187F" w:rsidRPr="008004F9" w:rsidRDefault="00454D8F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color w:val="auto"/>
                          <w:sz w:val="24"/>
                          <w:szCs w:val="24"/>
                        </w:rPr>
                        <w:t>Tools</w:t>
                      </w:r>
                    </w:p>
                    <w:p w14:paraId="64932BB7" w14:textId="17AA249E" w:rsidR="00454D8F" w:rsidRPr="008004F9" w:rsidRDefault="00454D8F" w:rsidP="00D4187F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XD, Figma,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Invision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Sketch, Marvel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Dovetail, Obsidian, Axure,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Justinmind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br/>
                        <w:t>Maze, Miro/Mural, Hotjar, Usertesting.com, R, Python, Google Analytics, Tableau, Qualtrics, SurveyMonkey, Tremendous</w:t>
                      </w:r>
                      <w:r w:rsidR="00357E05">
                        <w:rPr>
                          <w:sz w:val="20"/>
                          <w:szCs w:val="20"/>
                        </w:rPr>
                        <w:t xml:space="preserve">, GitHub,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CodePen</w:t>
                      </w:r>
                      <w:proofErr w:type="spellEnd"/>
                      <w:r w:rsidR="00357E05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57E05">
                        <w:rPr>
                          <w:sz w:val="20"/>
                          <w:szCs w:val="20"/>
                        </w:rPr>
                        <w:t>Zepel</w:t>
                      </w:r>
                      <w:r w:rsidR="00FE7042">
                        <w:rPr>
                          <w:sz w:val="20"/>
                          <w:szCs w:val="20"/>
                        </w:rPr>
                        <w:t>in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 xml:space="preserve">, Office, </w:t>
                      </w:r>
                      <w:proofErr w:type="spellStart"/>
                      <w:r w:rsidR="00FE7042">
                        <w:rPr>
                          <w:sz w:val="20"/>
                          <w:szCs w:val="20"/>
                        </w:rPr>
                        <w:t>GSuite</w:t>
                      </w:r>
                      <w:proofErr w:type="spellEnd"/>
                      <w:r w:rsidR="00FE7042">
                        <w:rPr>
                          <w:sz w:val="20"/>
                          <w:szCs w:val="20"/>
                        </w:rPr>
                        <w:t>, Adobe CC, Loom</w:t>
                      </w:r>
                      <w:r w:rsidR="00BA73CF">
                        <w:rPr>
                          <w:sz w:val="20"/>
                          <w:szCs w:val="20"/>
                        </w:rPr>
                        <w:t>…</w:t>
                      </w:r>
                      <w:r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17A68CD2" w14:textId="78BBAD18" w:rsidR="00C064BF" w:rsidRPr="00C064BF" w:rsidRDefault="00476E57" w:rsidP="00C064BF">
                      <w:pPr>
                        <w:pStyle w:val="Heading2"/>
                        <w:rPr>
                          <w:rStyle w:val="TitleChar"/>
                          <w:caps/>
                          <w:color w:val="auto"/>
                          <w:kern w:val="0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EDUCATION</w:t>
                      </w:r>
                    </w:p>
                    <w:p w14:paraId="610A9690" w14:textId="0944136B" w:rsidR="00476E57" w:rsidRPr="00C064BF" w:rsidRDefault="00C064BF" w:rsidP="00476E57">
                      <w:pPr>
                        <w:rPr>
                          <w:sz w:val="20"/>
                          <w:szCs w:val="20"/>
                        </w:rPr>
                      </w:pPr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t>ms in information</w:t>
                      </w:r>
                      <w:r w:rsidRPr="008004F9">
                        <w:rPr>
                          <w:rStyle w:val="TitleChar"/>
                          <w:b/>
                          <w:color w:val="auto"/>
                          <w:sz w:val="24"/>
                          <w:szCs w:val="24"/>
                        </w:rPr>
                        <w:br/>
                      </w:r>
                      <w:r w:rsidRPr="008004F9">
                        <w:rPr>
                          <w:sz w:val="20"/>
                          <w:szCs w:val="20"/>
                        </w:rPr>
                        <w:t>University of Michigan</w:t>
                      </w:r>
                      <w:r w:rsidRPr="008004F9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>2019</w:t>
                      </w:r>
                      <w:r w:rsidRPr="008004F9">
                        <w:rPr>
                          <w:sz w:val="20"/>
                          <w:szCs w:val="20"/>
                        </w:rPr>
                        <w:t xml:space="preserve"> – 2021</w:t>
                      </w:r>
                      <w:r w:rsidR="00476E57" w:rsidRPr="008004F9">
                        <w:br/>
                      </w:r>
                      <w:r w:rsidR="00476E57" w:rsidRPr="008004F9">
                        <w:rPr>
                          <w:rFonts w:asciiTheme="majorHAnsi" w:hAnsiTheme="majorHAnsi" w:cstheme="majorHAnsi"/>
                          <w:b/>
                        </w:rPr>
                        <w:t>BA IN ANTHROPOLOGY</w:t>
                      </w:r>
                      <w:r w:rsidR="00476E57" w:rsidRPr="008004F9">
                        <w:rPr>
                          <w:rFonts w:asciiTheme="majorHAnsi" w:hAnsiTheme="majorHAnsi" w:cstheme="majorHAnsi"/>
                          <w:b/>
                        </w:rPr>
                        <w:br/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t>Wayne State University</w:t>
                      </w:r>
                      <w:r w:rsidR="00476E57" w:rsidRPr="008004F9">
                        <w:rPr>
                          <w:sz w:val="20"/>
                          <w:szCs w:val="20"/>
                        </w:rPr>
                        <w:br/>
                        <w:t>2017</w:t>
                      </w:r>
                    </w:p>
                    <w:p w14:paraId="6E3F089F" w14:textId="24D819C7" w:rsidR="00D4187F" w:rsidRPr="008004F9" w:rsidRDefault="00852CA8" w:rsidP="00D4187F">
                      <w:pPr>
                        <w:pStyle w:val="Heading2"/>
                        <w:rPr>
                          <w:color w:val="auto"/>
                          <w:sz w:val="24"/>
                          <w:szCs w:val="24"/>
                        </w:rPr>
                      </w:pPr>
                      <w:r w:rsidRPr="008004F9">
                        <w:rPr>
                          <w:color w:val="auto"/>
                          <w:sz w:val="24"/>
                          <w:szCs w:val="24"/>
                        </w:rPr>
                        <w:t>certificat</w:t>
                      </w:r>
                      <w:r w:rsidR="009D73C6">
                        <w:rPr>
                          <w:color w:val="auto"/>
                          <w:sz w:val="24"/>
                          <w:szCs w:val="24"/>
                        </w:rPr>
                        <w:t>es</w:t>
                      </w:r>
                    </w:p>
                    <w:p w14:paraId="033AB4B3" w14:textId="77777777" w:rsidR="00D4187F" w:rsidRPr="008004F9" w:rsidRDefault="00852CA8" w:rsidP="00852CA8">
                      <w:pPr>
                        <w:pStyle w:val="Heading2"/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ixdf: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UX Mgmt Strategy &amp; Tactics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 User Research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Design Thinking</w:t>
                      </w:r>
                      <w:r w:rsidR="00D4187F"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AR/VR </w:t>
                      </w:r>
                      <w:r w:rsidR="00D4187F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HCI • User Experience</w:t>
                      </w:r>
                    </w:p>
                    <w:p w14:paraId="03581D29" w14:textId="77777777" w:rsidR="00852CA8" w:rsidRPr="008004F9" w:rsidRDefault="00852CA8" w:rsidP="00852CA8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uminn: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User research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prototyping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ui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 xml:space="preserve">• </w:t>
                      </w:r>
                      <w:r w:rsidR="00B349C1"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evaluating ui</w:t>
                      </w:r>
                    </w:p>
                    <w:p w14:paraId="0E648222" w14:textId="77777777" w:rsidR="00CA7642" w:rsidRPr="008004F9" w:rsidRDefault="00CA7642" w:rsidP="00CA7642">
                      <w:pPr>
                        <w:pStyle w:val="Heading2"/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</w:pPr>
                      <w:r w:rsidRPr="008004F9">
                        <w:rPr>
                          <w:b/>
                          <w:color w:val="auto"/>
                          <w:sz w:val="24"/>
                          <w:szCs w:val="24"/>
                        </w:rPr>
                        <w:t xml:space="preserve">calart: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  <w:lang w:eastAsia="bg-BG"/>
                        </w:rPr>
                        <w:t xml:space="preserve"> image making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typography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history of graphic design</w:t>
                      </w:r>
                      <w:r w:rsidRPr="008004F9">
                        <w:rPr>
                          <w:rFonts w:ascii="Calibri Light" w:hAnsi="Calibri Light" w:cs="Calibri Light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8004F9">
                        <w:rPr>
                          <w:rFonts w:ascii="Calibri Light" w:eastAsia="Times New Roman" w:hAnsi="Calibri Light" w:cs="Calibri Light"/>
                          <w:color w:val="auto"/>
                          <w:sz w:val="20"/>
                          <w:szCs w:val="20"/>
                        </w:rPr>
                        <w:t>• fundamentals of graphic design</w:t>
                      </w:r>
                    </w:p>
                    <w:p w14:paraId="40E117CF" w14:textId="77777777" w:rsidR="00CA7642" w:rsidRPr="008004F9" w:rsidRDefault="00CA7642" w:rsidP="00D4187F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rPr>
            <w:color w:val="auto"/>
          </w:rPr>
          <w:id w:val="-1420087472"/>
          <w:placeholder>
            <w:docPart w:val="43E8736E90DD4E6FBECD14E6CEC6E4C0"/>
          </w:placeholder>
          <w:temporary/>
          <w:showingPlcHdr/>
          <w15:appearance w15:val="hidden"/>
        </w:sdtPr>
        <w:sdtContent>
          <w:r w:rsidRPr="008004F9">
            <w:rPr>
              <w:color w:val="auto"/>
            </w:rPr>
            <w:t>Experience</w:t>
          </w:r>
        </w:sdtContent>
      </w:sdt>
    </w:p>
    <w:p w14:paraId="05FC8DB5" w14:textId="74D2A2B3" w:rsidR="00D70063" w:rsidRPr="008004F9" w:rsidRDefault="00454D8F" w:rsidP="00D70063">
      <w:pPr>
        <w:pStyle w:val="Heading4"/>
        <w:rPr>
          <w:sz w:val="24"/>
        </w:rPr>
      </w:pPr>
      <w:r>
        <w:rPr>
          <w:sz w:val="24"/>
        </w:rPr>
        <w:t xml:space="preserve">USer </w:t>
      </w:r>
      <w:r w:rsidR="00F6135B" w:rsidRPr="008004F9">
        <w:rPr>
          <w:sz w:val="24"/>
        </w:rPr>
        <w:t>rESEARCH</w:t>
      </w:r>
      <w:r w:rsidR="009D73C6">
        <w:rPr>
          <w:sz w:val="24"/>
        </w:rPr>
        <w:t>er</w:t>
      </w:r>
      <w:r w:rsidR="00F6135B" w:rsidRPr="008004F9">
        <w:rPr>
          <w:sz w:val="24"/>
        </w:rPr>
        <w:t xml:space="preserve"> &amp; INSTRUCTIONAL ASST.</w:t>
      </w:r>
      <w:r w:rsidR="00556717" w:rsidRPr="008004F9">
        <w:rPr>
          <w:sz w:val="24"/>
        </w:rPr>
        <w:t>/</w:t>
      </w:r>
      <w:r w:rsidR="00F6135B" w:rsidRPr="008004F9">
        <w:rPr>
          <w:sz w:val="24"/>
        </w:rPr>
        <w:t xml:space="preserve">uNIVERSITY OF mICHIGAN, </w:t>
      </w:r>
      <w:r w:rsidR="00316053">
        <w:rPr>
          <w:sz w:val="24"/>
        </w:rPr>
        <w:t>Ann Arbor</w:t>
      </w:r>
    </w:p>
    <w:p w14:paraId="5C6667D1" w14:textId="6535DCC8" w:rsidR="00EB7B6E" w:rsidRPr="004D4EAB" w:rsidRDefault="00F6135B" w:rsidP="004D4EAB">
      <w:pPr>
        <w:pStyle w:val="Heading5"/>
        <w:rPr>
          <w:sz w:val="24"/>
        </w:rPr>
      </w:pPr>
      <w:r w:rsidRPr="008004F9">
        <w:rPr>
          <w:sz w:val="24"/>
        </w:rPr>
        <w:t>august 2021</w:t>
      </w:r>
      <w:r w:rsidR="00556717" w:rsidRPr="008004F9">
        <w:rPr>
          <w:sz w:val="24"/>
        </w:rPr>
        <w:t>-present</w:t>
      </w:r>
    </w:p>
    <w:p w14:paraId="626B2A32" w14:textId="6A92FED8" w:rsidR="00EB7B6E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L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>e</w:t>
      </w:r>
      <w:r w:rsidR="00104748">
        <w:rPr>
          <w:rFonts w:ascii="Calibri Light" w:eastAsia="Times New Roman" w:hAnsi="Calibri Light" w:cs="Calibri Light"/>
          <w:sz w:val="20"/>
          <w:szCs w:val="20"/>
        </w:rPr>
        <w:t>d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all aspects of field research (recruitment, screening, scheduling, site visits, interviews, </w:t>
      </w:r>
      <w:r w:rsidR="00B455DC">
        <w:rPr>
          <w:rFonts w:ascii="Calibri Light" w:eastAsia="Times New Roman" w:hAnsi="Calibri Light" w:cs="Calibri Light"/>
          <w:sz w:val="20"/>
          <w:szCs w:val="20"/>
        </w:rPr>
        <w:t xml:space="preserve">surveys, 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>incentives, data analysis, workshop organization and facilitation).</w:t>
      </w:r>
    </w:p>
    <w:p w14:paraId="6E56B1A7" w14:textId="312624BF" w:rsidR="009D73C6" w:rsidRDefault="009D73C6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Oversee external vendors, grant management, tech procurement as needed for research.</w:t>
      </w:r>
    </w:p>
    <w:p w14:paraId="440E0CA6" w14:textId="631F2750" w:rsidR="004D4EAB" w:rsidRPr="004D4EAB" w:rsidRDefault="00104748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Principal Investigator in designing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a research program to create </w:t>
      </w:r>
      <w:r w:rsidR="009D73C6">
        <w:rPr>
          <w:rFonts w:ascii="Calibri Light" w:eastAsia="Times New Roman" w:hAnsi="Calibri Light" w:cs="Calibri Light"/>
          <w:sz w:val="20"/>
          <w:szCs w:val="20"/>
        </w:rPr>
        <w:t>a deep</w:t>
      </w:r>
      <w:r w:rsidR="004D4EAB">
        <w:rPr>
          <w:rFonts w:ascii="Calibri Light" w:eastAsia="Times New Roman" w:hAnsi="Calibri Light" w:cs="Calibri Light"/>
          <w:sz w:val="20"/>
          <w:szCs w:val="20"/>
        </w:rPr>
        <w:t xml:space="preserve"> understanding of our users</w:t>
      </w:r>
      <w:r w:rsidR="009D7ACC">
        <w:rPr>
          <w:rFonts w:ascii="Calibri Light" w:eastAsia="Times New Roman" w:hAnsi="Calibri Light" w:cs="Calibri Light"/>
          <w:sz w:val="20"/>
          <w:szCs w:val="20"/>
        </w:rPr>
        <w:t xml:space="preserve">, building asset and empathy maps, other identified </w:t>
      </w:r>
      <w:proofErr w:type="gramStart"/>
      <w:r w:rsidR="009D7ACC">
        <w:rPr>
          <w:rFonts w:ascii="Calibri Light" w:eastAsia="Times New Roman" w:hAnsi="Calibri Light" w:cs="Calibri Light"/>
          <w:sz w:val="20"/>
          <w:szCs w:val="20"/>
        </w:rPr>
        <w:t>deliverables</w:t>
      </w:r>
      <w:proofErr w:type="gramEnd"/>
      <w:r w:rsidR="009D7ACC">
        <w:rPr>
          <w:rFonts w:ascii="Calibri Light" w:eastAsia="Times New Roman" w:hAnsi="Calibri Light" w:cs="Calibri Light"/>
          <w:sz w:val="20"/>
          <w:szCs w:val="20"/>
        </w:rPr>
        <w:t xml:space="preserve"> and frameworks for this type of research.</w:t>
      </w:r>
    </w:p>
    <w:p w14:paraId="4A02ADF2" w14:textId="48750E42" w:rsidR="00EB7B6E" w:rsidRPr="004D4EAB" w:rsidRDefault="00EB7B6E" w:rsidP="004D4EAB">
      <w:pPr>
        <w:pStyle w:val="ListParagraph"/>
        <w:numPr>
          <w:ilvl w:val="0"/>
          <w:numId w:val="5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Developing content and t</w:t>
      </w:r>
      <w:r w:rsidR="00454D8F" w:rsidRPr="004D4EAB">
        <w:rPr>
          <w:rFonts w:ascii="Calibri Light" w:eastAsia="Times New Roman" w:hAnsi="Calibri Light" w:cs="Calibri Light"/>
          <w:sz w:val="20"/>
          <w:szCs w:val="20"/>
        </w:rPr>
        <w:t>eaching</w:t>
      </w:r>
      <w:r w:rsidR="009F54ED" w:rsidRPr="004D4EAB">
        <w:rPr>
          <w:rFonts w:ascii="Calibri Light" w:eastAsia="Times New Roman" w:hAnsi="Calibri Light" w:cs="Calibri Light"/>
          <w:sz w:val="20"/>
          <w:szCs w:val="20"/>
        </w:rPr>
        <w:t xml:space="preserve"> over 100 grad students UX research and strategy consu</w:t>
      </w:r>
      <w:r w:rsidR="00EB2A27" w:rsidRPr="004D4EAB">
        <w:rPr>
          <w:rFonts w:ascii="Calibri Light" w:eastAsia="Times New Roman" w:hAnsi="Calibri Light" w:cs="Calibri Light"/>
          <w:sz w:val="20"/>
          <w:szCs w:val="20"/>
        </w:rPr>
        <w:t>lting.</w:t>
      </w:r>
    </w:p>
    <w:p w14:paraId="71C1B7AE" w14:textId="66ED62A2" w:rsidR="00D70063" w:rsidRPr="008004F9" w:rsidRDefault="00F6135B" w:rsidP="00D70063">
      <w:pPr>
        <w:pStyle w:val="Heading4"/>
        <w:rPr>
          <w:sz w:val="24"/>
        </w:rPr>
      </w:pPr>
      <w:r w:rsidRPr="008004F9">
        <w:rPr>
          <w:sz w:val="24"/>
        </w:rPr>
        <w:t>iNNOVATION dESIGN rESEARCH</w:t>
      </w:r>
      <w:r w:rsidR="007B5CB6">
        <w:rPr>
          <w:sz w:val="24"/>
        </w:rPr>
        <w:t>er</w:t>
      </w:r>
      <w:r w:rsidR="00447915">
        <w:rPr>
          <w:sz w:val="24"/>
        </w:rPr>
        <w:t xml:space="preserve"> intern</w:t>
      </w:r>
      <w:r w:rsidR="00556717" w:rsidRPr="008004F9">
        <w:rPr>
          <w:sz w:val="24"/>
        </w:rPr>
        <w:t>,</w:t>
      </w:r>
      <w:r w:rsidRPr="008004F9">
        <w:rPr>
          <w:sz w:val="24"/>
        </w:rPr>
        <w:t xml:space="preserve"> nasa </w:t>
      </w:r>
      <w:r w:rsidR="004D4EAB">
        <w:rPr>
          <w:sz w:val="24"/>
        </w:rPr>
        <w:t>convergent aeronautics solutions</w:t>
      </w:r>
      <w:r w:rsidR="00556717" w:rsidRPr="008004F9">
        <w:rPr>
          <w:sz w:val="24"/>
        </w:rPr>
        <w:t xml:space="preserve">, </w:t>
      </w:r>
      <w:r w:rsidR="004D4EAB">
        <w:rPr>
          <w:sz w:val="24"/>
        </w:rPr>
        <w:t>Langley research center</w:t>
      </w:r>
    </w:p>
    <w:p w14:paraId="2FB08EB7" w14:textId="77777777" w:rsidR="00D70063" w:rsidRPr="008004F9" w:rsidRDefault="00B349C1" w:rsidP="00D70063">
      <w:pPr>
        <w:pStyle w:val="Heading5"/>
        <w:rPr>
          <w:sz w:val="24"/>
        </w:rPr>
      </w:pPr>
      <w:r w:rsidRPr="008004F9">
        <w:rPr>
          <w:sz w:val="24"/>
        </w:rPr>
        <w:t>may 2021-august 2021</w:t>
      </w:r>
    </w:p>
    <w:p w14:paraId="1A0524EE" w14:textId="2C19AE19" w:rsidR="00357E05" w:rsidRDefault="00357E05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 with manager on the development of research and innovation design operations and practices.</w:t>
      </w:r>
    </w:p>
    <w:p w14:paraId="7038AFAC" w14:textId="6770E8FB" w:rsidR="004D4EAB" w:rsidRPr="00EB7B6E" w:rsidRDefault="004D4EAB" w:rsidP="00C60CEE">
      <w:pPr>
        <w:pStyle w:val="ListParagraph"/>
        <w:numPr>
          <w:ilvl w:val="0"/>
          <w:numId w:val="3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Advised distributed engineering team and other key stakeholders on UX best practices.</w:t>
      </w:r>
    </w:p>
    <w:p w14:paraId="08B87E60" w14:textId="60E90948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UI ARCHITECT</w:t>
      </w:r>
      <w:r w:rsidR="00447915">
        <w:rPr>
          <w:sz w:val="24"/>
        </w:rPr>
        <w:t xml:space="preserve"> intern</w:t>
      </w:r>
      <w:r w:rsidRPr="008004F9">
        <w:rPr>
          <w:sz w:val="24"/>
        </w:rPr>
        <w:t xml:space="preserve">, nasa </w:t>
      </w:r>
      <w:r w:rsidR="004D4EAB">
        <w:rPr>
          <w:sz w:val="24"/>
        </w:rPr>
        <w:t xml:space="preserve">Exploration Medical capability, </w:t>
      </w:r>
      <w:r w:rsidRPr="008004F9">
        <w:rPr>
          <w:sz w:val="24"/>
        </w:rPr>
        <w:t>JOHNSON SPACE CENTER</w:t>
      </w:r>
    </w:p>
    <w:p w14:paraId="28D4E6EB" w14:textId="77777777" w:rsidR="00A1289C" w:rsidRPr="008004F9" w:rsidRDefault="00B349C1" w:rsidP="00A1289C">
      <w:pPr>
        <w:pStyle w:val="Heading5"/>
        <w:rPr>
          <w:sz w:val="24"/>
        </w:rPr>
      </w:pPr>
      <w:r w:rsidRPr="008004F9">
        <w:rPr>
          <w:sz w:val="24"/>
        </w:rPr>
        <w:t>january 2021-april 2021</w:t>
      </w:r>
    </w:p>
    <w:p w14:paraId="5D893C82" w14:textId="478542FF" w:rsidR="009D7ACC" w:rsidRDefault="009D7ACC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Planned, c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>onduct</w:t>
      </w:r>
      <w:r>
        <w:rPr>
          <w:rFonts w:ascii="Calibri Light" w:eastAsia="Times New Roman" w:hAnsi="Calibri Light" w:cs="Calibri Light"/>
          <w:sz w:val="20"/>
          <w:szCs w:val="20"/>
        </w:rPr>
        <w:t xml:space="preserve">ed, and oversaw </w:t>
      </w:r>
      <w:r w:rsidR="007F4010" w:rsidRPr="004D4EAB">
        <w:rPr>
          <w:rFonts w:ascii="Calibri Light" w:eastAsia="Times New Roman" w:hAnsi="Calibri Light" w:cs="Calibri Light"/>
          <w:sz w:val="20"/>
          <w:szCs w:val="20"/>
        </w:rPr>
        <w:t xml:space="preserve">research and </w:t>
      </w:r>
      <w:r>
        <w:rPr>
          <w:rFonts w:ascii="Calibri Light" w:eastAsia="Times New Roman" w:hAnsi="Calibri Light" w:cs="Calibri Light"/>
          <w:sz w:val="20"/>
          <w:szCs w:val="20"/>
        </w:rPr>
        <w:t>design projects with varying methodologies</w:t>
      </w:r>
      <w:r w:rsidR="006C6623">
        <w:rPr>
          <w:rFonts w:ascii="Calibri Light" w:eastAsia="Times New Roman" w:hAnsi="Calibri Light" w:cs="Calibri Light"/>
          <w:sz w:val="20"/>
          <w:szCs w:val="20"/>
        </w:rPr>
        <w:t>.</w:t>
      </w:r>
      <w:r>
        <w:rPr>
          <w:rFonts w:ascii="Calibri Light" w:eastAsia="Times New Roman" w:hAnsi="Calibri Light" w:cs="Calibri Light"/>
          <w:sz w:val="20"/>
          <w:szCs w:val="20"/>
        </w:rPr>
        <w:t xml:space="preserve"> </w:t>
      </w:r>
    </w:p>
    <w:p w14:paraId="0AAB8823" w14:textId="1C52DB7F" w:rsidR="00A1289C" w:rsidRPr="004D4EAB" w:rsidRDefault="007F4010" w:rsidP="009D7ACC">
      <w:pPr>
        <w:pStyle w:val="ListParagraph"/>
        <w:numPr>
          <w:ilvl w:val="0"/>
          <w:numId w:val="4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4D4EAB">
        <w:rPr>
          <w:rFonts w:ascii="Calibri Light" w:eastAsia="Times New Roman" w:hAnsi="Calibri Light" w:cs="Calibri Light"/>
          <w:sz w:val="20"/>
          <w:szCs w:val="20"/>
        </w:rPr>
        <w:t>Establish usability benchmarks. Pioneered design system to reduce milestone review timelines from months to weeks.</w:t>
      </w:r>
    </w:p>
    <w:p w14:paraId="15B205F3" w14:textId="074C0F64" w:rsidR="00831D9D" w:rsidRPr="008004F9" w:rsidRDefault="00454D8F" w:rsidP="00831D9D">
      <w:pPr>
        <w:pStyle w:val="Heading4"/>
        <w:rPr>
          <w:sz w:val="24"/>
        </w:rPr>
      </w:pPr>
      <w:r>
        <w:rPr>
          <w:sz w:val="24"/>
        </w:rPr>
        <w:t xml:space="preserve">User </w:t>
      </w:r>
      <w:r w:rsidR="00831D9D">
        <w:rPr>
          <w:sz w:val="24"/>
        </w:rPr>
        <w:t>Research</w:t>
      </w:r>
      <w:r w:rsidR="00447915">
        <w:rPr>
          <w:sz w:val="24"/>
        </w:rPr>
        <w:t xml:space="preserve"> Asst</w:t>
      </w:r>
      <w:r w:rsidR="00831D9D" w:rsidRPr="008004F9">
        <w:rPr>
          <w:sz w:val="24"/>
        </w:rPr>
        <w:t xml:space="preserve">, </w:t>
      </w:r>
      <w:r w:rsidR="00E507EE">
        <w:rPr>
          <w:sz w:val="24"/>
        </w:rPr>
        <w:t>SOCIAL INNOVATIONS LAB</w:t>
      </w:r>
      <w:r w:rsidR="00831D9D" w:rsidRPr="008004F9">
        <w:rPr>
          <w:sz w:val="24"/>
        </w:rPr>
        <w:t xml:space="preserve">, </w:t>
      </w:r>
      <w:r w:rsidR="00831D9D">
        <w:rPr>
          <w:sz w:val="24"/>
        </w:rPr>
        <w:t>ann arbor</w:t>
      </w:r>
    </w:p>
    <w:p w14:paraId="699B0947" w14:textId="77777777" w:rsidR="00831D9D" w:rsidRPr="008004F9" w:rsidRDefault="00831D9D" w:rsidP="00831D9D">
      <w:pPr>
        <w:pStyle w:val="Heading5"/>
        <w:rPr>
          <w:sz w:val="24"/>
        </w:rPr>
      </w:pPr>
      <w:r>
        <w:rPr>
          <w:sz w:val="24"/>
        </w:rPr>
        <w:t>september 2020-january 2021</w:t>
      </w:r>
    </w:p>
    <w:p w14:paraId="0CFBF1A6" w14:textId="25833283" w:rsidR="00E507EE" w:rsidRDefault="00E507EE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>
        <w:rPr>
          <w:rFonts w:ascii="Calibri Light" w:eastAsia="Times New Roman" w:hAnsi="Calibri Light" w:cs="Calibri Light"/>
          <w:sz w:val="20"/>
          <w:szCs w:val="20"/>
        </w:rPr>
        <w:t>Partnered with Principal Investigator to plan field study to develop a deep understanding of employment center staff.</w:t>
      </w:r>
    </w:p>
    <w:p w14:paraId="72A6D4CC" w14:textId="77777777" w:rsidR="00E507EE" w:rsidRDefault="00831D9D" w:rsidP="00E507EE">
      <w:pPr>
        <w:pStyle w:val="ListParagraph"/>
        <w:numPr>
          <w:ilvl w:val="0"/>
          <w:numId w:val="6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E507EE">
        <w:rPr>
          <w:rFonts w:ascii="Calibri Light" w:eastAsia="Times New Roman" w:hAnsi="Calibri Light" w:cs="Calibri Light"/>
          <w:sz w:val="20"/>
          <w:szCs w:val="20"/>
        </w:rPr>
        <w:t>Conducted and analyzed 24 user interviews.</w:t>
      </w:r>
    </w:p>
    <w:p w14:paraId="6F214862" w14:textId="4EAD696A" w:rsidR="00A1289C" w:rsidRPr="008004F9" w:rsidRDefault="00A1289C" w:rsidP="00A1289C">
      <w:pPr>
        <w:pStyle w:val="Heading4"/>
        <w:rPr>
          <w:sz w:val="24"/>
        </w:rPr>
      </w:pPr>
      <w:r w:rsidRPr="008004F9">
        <w:rPr>
          <w:sz w:val="24"/>
        </w:rPr>
        <w:t>UX RESEARCH</w:t>
      </w:r>
      <w:r w:rsidR="009D73C6">
        <w:rPr>
          <w:sz w:val="24"/>
        </w:rPr>
        <w:t>er</w:t>
      </w:r>
      <w:r w:rsidR="00104748">
        <w:rPr>
          <w:sz w:val="24"/>
        </w:rPr>
        <w:t xml:space="preserve"> intern</w:t>
      </w:r>
      <w:r w:rsidRPr="008004F9">
        <w:rPr>
          <w:sz w:val="24"/>
        </w:rPr>
        <w:t>, TYLER TECHNOLOGIES, mICHIGAN</w:t>
      </w:r>
    </w:p>
    <w:p w14:paraId="6AE2CB24" w14:textId="77777777" w:rsidR="00A1289C" w:rsidRPr="008004F9" w:rsidRDefault="00A1289C" w:rsidP="00A1289C">
      <w:pPr>
        <w:pStyle w:val="Heading5"/>
        <w:rPr>
          <w:sz w:val="24"/>
        </w:rPr>
      </w:pPr>
      <w:r w:rsidRPr="008004F9">
        <w:rPr>
          <w:sz w:val="24"/>
        </w:rPr>
        <w:t>APRIL 2020-AUGUST 2020</w:t>
      </w:r>
    </w:p>
    <w:p w14:paraId="480E188A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User research and usability evaluation.</w:t>
      </w:r>
    </w:p>
    <w:p w14:paraId="4036C523" w14:textId="77777777" w:rsidR="00C60CEE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Established UX benchmarks for enterprise products never previously engaged with UX.</w:t>
      </w:r>
    </w:p>
    <w:p w14:paraId="19980184" w14:textId="31945BA9" w:rsidR="00A1289C" w:rsidRDefault="00447BC5" w:rsidP="00C60CEE">
      <w:pPr>
        <w:pStyle w:val="ListParagraph"/>
        <w:numPr>
          <w:ilvl w:val="0"/>
          <w:numId w:val="8"/>
        </w:num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  <w:r w:rsidRPr="00C60CEE">
        <w:rPr>
          <w:rFonts w:ascii="Calibri Light" w:eastAsia="Times New Roman" w:hAnsi="Calibri Light" w:cs="Calibri Light"/>
          <w:sz w:val="20"/>
          <w:szCs w:val="20"/>
        </w:rPr>
        <w:t>Published two articles in UX Collective on heuristics and UX scorecards.</w:t>
      </w:r>
    </w:p>
    <w:p w14:paraId="6DDA4DEB" w14:textId="744A4417" w:rsidR="00EA73A5" w:rsidRPr="008004F9" w:rsidRDefault="00EA73A5" w:rsidP="00EA73A5">
      <w:pPr>
        <w:pStyle w:val="Heading4"/>
        <w:rPr>
          <w:sz w:val="24"/>
        </w:rPr>
      </w:pPr>
      <w:r>
        <w:rPr>
          <w:sz w:val="24"/>
        </w:rPr>
        <w:t>account manager</w:t>
      </w:r>
      <w:r w:rsidRPr="008004F9">
        <w:rPr>
          <w:sz w:val="24"/>
        </w:rPr>
        <w:t xml:space="preserve">, </w:t>
      </w:r>
      <w:r>
        <w:rPr>
          <w:sz w:val="24"/>
        </w:rPr>
        <w:t>nolan &amp; cunnings</w:t>
      </w:r>
      <w:r w:rsidRPr="008004F9">
        <w:rPr>
          <w:sz w:val="24"/>
        </w:rPr>
        <w:t>, mICHIGAN</w:t>
      </w:r>
    </w:p>
    <w:p w14:paraId="6AEC2DA6" w14:textId="3B25028D" w:rsidR="00EA73A5" w:rsidRDefault="00EA73A5" w:rsidP="00EA73A5">
      <w:pPr>
        <w:pStyle w:val="Heading5"/>
        <w:rPr>
          <w:sz w:val="24"/>
        </w:rPr>
      </w:pPr>
      <w:r>
        <w:rPr>
          <w:sz w:val="24"/>
        </w:rPr>
        <w:t>july</w:t>
      </w:r>
      <w:r w:rsidRPr="008004F9">
        <w:rPr>
          <w:sz w:val="24"/>
        </w:rPr>
        <w:t xml:space="preserve"> 20</w:t>
      </w:r>
      <w:r>
        <w:rPr>
          <w:sz w:val="24"/>
        </w:rPr>
        <w:t>17</w:t>
      </w:r>
      <w:r w:rsidRPr="008004F9">
        <w:rPr>
          <w:sz w:val="24"/>
        </w:rPr>
        <w:t>-AUGUST 20</w:t>
      </w:r>
      <w:r>
        <w:rPr>
          <w:sz w:val="24"/>
        </w:rPr>
        <w:t>19</w:t>
      </w:r>
    </w:p>
    <w:p w14:paraId="413503DE" w14:textId="79425725" w:rsidR="00EA73A5" w:rsidRPr="008004F9" w:rsidRDefault="00EA73A5" w:rsidP="00EA73A5">
      <w:pPr>
        <w:pStyle w:val="Heading4"/>
        <w:rPr>
          <w:sz w:val="24"/>
        </w:rPr>
      </w:pPr>
      <w:r>
        <w:rPr>
          <w:sz w:val="24"/>
        </w:rPr>
        <w:t>bartender</w:t>
      </w:r>
      <w:r w:rsidRPr="008004F9">
        <w:rPr>
          <w:sz w:val="24"/>
        </w:rPr>
        <w:t xml:space="preserve">, </w:t>
      </w:r>
      <w:r>
        <w:rPr>
          <w:sz w:val="24"/>
        </w:rPr>
        <w:t>cliff bells</w:t>
      </w:r>
      <w:r w:rsidRPr="008004F9">
        <w:rPr>
          <w:sz w:val="24"/>
        </w:rPr>
        <w:t>, mICHIGAN</w:t>
      </w:r>
    </w:p>
    <w:p w14:paraId="15DFAE79" w14:textId="13679EF3" w:rsidR="00EA73A5" w:rsidRPr="006205C5" w:rsidRDefault="00EA73A5" w:rsidP="006205C5">
      <w:pPr>
        <w:pStyle w:val="Heading5"/>
        <w:rPr>
          <w:sz w:val="24"/>
        </w:rPr>
      </w:pPr>
      <w:r>
        <w:rPr>
          <w:sz w:val="24"/>
        </w:rPr>
        <w:t>august</w:t>
      </w:r>
      <w:r w:rsidRPr="008004F9">
        <w:rPr>
          <w:sz w:val="24"/>
        </w:rPr>
        <w:t xml:space="preserve"> 20</w:t>
      </w:r>
      <w:r>
        <w:rPr>
          <w:sz w:val="24"/>
        </w:rPr>
        <w:t>1</w:t>
      </w:r>
      <w:r>
        <w:rPr>
          <w:sz w:val="24"/>
        </w:rPr>
        <w:t>2</w:t>
      </w:r>
      <w:r w:rsidRPr="008004F9">
        <w:rPr>
          <w:sz w:val="24"/>
        </w:rPr>
        <w:t>-AUGUST 20</w:t>
      </w:r>
      <w:r>
        <w:rPr>
          <w:sz w:val="24"/>
        </w:rPr>
        <w:t>1</w:t>
      </w:r>
      <w:r>
        <w:rPr>
          <w:sz w:val="24"/>
        </w:rPr>
        <w:t>7</w:t>
      </w:r>
    </w:p>
    <w:p w14:paraId="238D34E5" w14:textId="77777777" w:rsidR="00EA73A5" w:rsidRPr="00EA73A5" w:rsidRDefault="00EA73A5" w:rsidP="00EA73A5">
      <w:pPr>
        <w:spacing w:after="0" w:line="240" w:lineRule="auto"/>
        <w:rPr>
          <w:rFonts w:ascii="Calibri Light" w:eastAsia="Times New Roman" w:hAnsi="Calibri Light" w:cs="Calibri Light"/>
          <w:sz w:val="20"/>
          <w:szCs w:val="20"/>
        </w:rPr>
      </w:pPr>
    </w:p>
    <w:sectPr w:rsidR="00EA73A5" w:rsidRPr="00EA73A5" w:rsidSect="00FD7C04">
      <w:headerReference w:type="default" r:id="rId1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5677" w14:textId="77777777" w:rsidR="003F4ACA" w:rsidRDefault="003F4ACA" w:rsidP="00187B92">
      <w:pPr>
        <w:spacing w:after="0" w:line="240" w:lineRule="auto"/>
      </w:pPr>
      <w:r>
        <w:separator/>
      </w:r>
    </w:p>
  </w:endnote>
  <w:endnote w:type="continuationSeparator" w:id="0">
    <w:p w14:paraId="092136AD" w14:textId="77777777" w:rsidR="003F4ACA" w:rsidRDefault="003F4ACA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219B" w14:textId="77777777" w:rsidR="003F4ACA" w:rsidRDefault="003F4ACA" w:rsidP="00187B92">
      <w:pPr>
        <w:spacing w:after="0" w:line="240" w:lineRule="auto"/>
      </w:pPr>
      <w:r>
        <w:separator/>
      </w:r>
    </w:p>
  </w:footnote>
  <w:footnote w:type="continuationSeparator" w:id="0">
    <w:p w14:paraId="6860CE97" w14:textId="77777777" w:rsidR="003F4ACA" w:rsidRDefault="003F4ACA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C7E5" w14:textId="289C743E" w:rsidR="0041719D" w:rsidRDefault="0041719D">
    <w:pPr>
      <w:pStyle w:val="Header"/>
    </w:pPr>
  </w:p>
  <w:p w14:paraId="0D2AA7FE" w14:textId="1BD8514D" w:rsidR="009F077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112"/>
    <w:multiLevelType w:val="hybridMultilevel"/>
    <w:tmpl w:val="2336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990"/>
    <w:multiLevelType w:val="hybridMultilevel"/>
    <w:tmpl w:val="C8AC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4526"/>
    <w:multiLevelType w:val="hybridMultilevel"/>
    <w:tmpl w:val="E636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FD0"/>
    <w:multiLevelType w:val="hybridMultilevel"/>
    <w:tmpl w:val="EC3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3A58"/>
    <w:multiLevelType w:val="hybridMultilevel"/>
    <w:tmpl w:val="143E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533F"/>
    <w:multiLevelType w:val="hybridMultilevel"/>
    <w:tmpl w:val="9CD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55D87"/>
    <w:multiLevelType w:val="hybridMultilevel"/>
    <w:tmpl w:val="C07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14F2"/>
    <w:multiLevelType w:val="hybridMultilevel"/>
    <w:tmpl w:val="901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44814"/>
    <w:multiLevelType w:val="hybridMultilevel"/>
    <w:tmpl w:val="D6E4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602D"/>
    <w:multiLevelType w:val="hybridMultilevel"/>
    <w:tmpl w:val="C1F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835804">
    <w:abstractNumId w:val="2"/>
  </w:num>
  <w:num w:numId="2" w16cid:durableId="1160459896">
    <w:abstractNumId w:val="6"/>
  </w:num>
  <w:num w:numId="3" w16cid:durableId="495657140">
    <w:abstractNumId w:val="8"/>
  </w:num>
  <w:num w:numId="4" w16cid:durableId="45570731">
    <w:abstractNumId w:val="3"/>
  </w:num>
  <w:num w:numId="5" w16cid:durableId="138885042">
    <w:abstractNumId w:val="7"/>
  </w:num>
  <w:num w:numId="6" w16cid:durableId="133111514">
    <w:abstractNumId w:val="5"/>
  </w:num>
  <w:num w:numId="7" w16cid:durableId="379788256">
    <w:abstractNumId w:val="0"/>
  </w:num>
  <w:num w:numId="8" w16cid:durableId="163788766">
    <w:abstractNumId w:val="1"/>
  </w:num>
  <w:num w:numId="9" w16cid:durableId="330841409">
    <w:abstractNumId w:val="4"/>
  </w:num>
  <w:num w:numId="10" w16cid:durableId="1478449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5B"/>
    <w:rsid w:val="00104748"/>
    <w:rsid w:val="001340F5"/>
    <w:rsid w:val="00157B6F"/>
    <w:rsid w:val="00172922"/>
    <w:rsid w:val="00186311"/>
    <w:rsid w:val="00187B92"/>
    <w:rsid w:val="00236C21"/>
    <w:rsid w:val="00260590"/>
    <w:rsid w:val="00293B83"/>
    <w:rsid w:val="002C0739"/>
    <w:rsid w:val="002E3B83"/>
    <w:rsid w:val="00303F03"/>
    <w:rsid w:val="00316053"/>
    <w:rsid w:val="00322375"/>
    <w:rsid w:val="00357E05"/>
    <w:rsid w:val="0039505A"/>
    <w:rsid w:val="003F4ACA"/>
    <w:rsid w:val="003F6CF6"/>
    <w:rsid w:val="0041719D"/>
    <w:rsid w:val="00431971"/>
    <w:rsid w:val="0044748F"/>
    <w:rsid w:val="00447915"/>
    <w:rsid w:val="00447BC5"/>
    <w:rsid w:val="0045399A"/>
    <w:rsid w:val="00454D8F"/>
    <w:rsid w:val="00476E57"/>
    <w:rsid w:val="00480181"/>
    <w:rsid w:val="00486E5D"/>
    <w:rsid w:val="004B3A02"/>
    <w:rsid w:val="004D4EAB"/>
    <w:rsid w:val="0051554C"/>
    <w:rsid w:val="005477C3"/>
    <w:rsid w:val="00556717"/>
    <w:rsid w:val="00581FC8"/>
    <w:rsid w:val="005F41D0"/>
    <w:rsid w:val="006205C5"/>
    <w:rsid w:val="00673B4C"/>
    <w:rsid w:val="0068506B"/>
    <w:rsid w:val="006A3CE7"/>
    <w:rsid w:val="006B0DC3"/>
    <w:rsid w:val="006B6D95"/>
    <w:rsid w:val="006C6623"/>
    <w:rsid w:val="006D3B2F"/>
    <w:rsid w:val="007366A4"/>
    <w:rsid w:val="0075171A"/>
    <w:rsid w:val="007B5CB6"/>
    <w:rsid w:val="007C388F"/>
    <w:rsid w:val="007C4202"/>
    <w:rsid w:val="007F4010"/>
    <w:rsid w:val="007F5C05"/>
    <w:rsid w:val="008004F9"/>
    <w:rsid w:val="00831D9D"/>
    <w:rsid w:val="00852CA8"/>
    <w:rsid w:val="008C33FB"/>
    <w:rsid w:val="009D73C6"/>
    <w:rsid w:val="009D7ACC"/>
    <w:rsid w:val="009F54ED"/>
    <w:rsid w:val="00A1289C"/>
    <w:rsid w:val="00A255A9"/>
    <w:rsid w:val="00A74D36"/>
    <w:rsid w:val="00AE76D4"/>
    <w:rsid w:val="00AF7BCF"/>
    <w:rsid w:val="00B349C1"/>
    <w:rsid w:val="00B455DC"/>
    <w:rsid w:val="00BA56B2"/>
    <w:rsid w:val="00BA73CF"/>
    <w:rsid w:val="00C064BF"/>
    <w:rsid w:val="00C46139"/>
    <w:rsid w:val="00C60CEE"/>
    <w:rsid w:val="00CA7642"/>
    <w:rsid w:val="00D1599B"/>
    <w:rsid w:val="00D337B5"/>
    <w:rsid w:val="00D4187F"/>
    <w:rsid w:val="00D42E9D"/>
    <w:rsid w:val="00D460EA"/>
    <w:rsid w:val="00D52427"/>
    <w:rsid w:val="00D70063"/>
    <w:rsid w:val="00D84773"/>
    <w:rsid w:val="00DC3283"/>
    <w:rsid w:val="00DF4172"/>
    <w:rsid w:val="00E46A0C"/>
    <w:rsid w:val="00E507EE"/>
    <w:rsid w:val="00E82CAF"/>
    <w:rsid w:val="00E95C2E"/>
    <w:rsid w:val="00EA0BE6"/>
    <w:rsid w:val="00EA73A5"/>
    <w:rsid w:val="00EB2A27"/>
    <w:rsid w:val="00EB7639"/>
    <w:rsid w:val="00EB7B6E"/>
    <w:rsid w:val="00EE1F6E"/>
    <w:rsid w:val="00F24F1D"/>
    <w:rsid w:val="00F3541D"/>
    <w:rsid w:val="00F6135B"/>
    <w:rsid w:val="00FD7C04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D8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1719D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arvin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736E90DD4E6FBECD14E6CEC6E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47C34-2A92-4793-8826-D742A8261EB2}"/>
      </w:docPartPr>
      <w:docPartBody>
        <w:p w:rsidR="00FA3B48" w:rsidRDefault="006A447D">
          <w:pPr>
            <w:pStyle w:val="43E8736E90DD4E6FBECD14E6CEC6E4C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7D"/>
    <w:rsid w:val="00071EFE"/>
    <w:rsid w:val="00267F3C"/>
    <w:rsid w:val="00591392"/>
    <w:rsid w:val="006A447D"/>
    <w:rsid w:val="00751DD6"/>
    <w:rsid w:val="00783C53"/>
    <w:rsid w:val="00AF5EFB"/>
    <w:rsid w:val="00B2627B"/>
    <w:rsid w:val="00CE14A6"/>
    <w:rsid w:val="00F5060C"/>
    <w:rsid w:val="00FA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E8736E90DD4E6FBECD14E6CEC6E4C0">
    <w:name w:val="43E8736E90DD4E6FBECD14E6CEC6E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36DAD-1865-421F-B51D-0044A1B8F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FE642-8C86-4F8E-948D-DA548BE05C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25C7810-C14D-4C7F-BDE1-174B2A91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2023-02-22T22:29:00Z</dcterms:created>
  <dcterms:modified xsi:type="dcterms:W3CDTF">2023-02-22T22:29:00Z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